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8FB74" w14:textId="5643F3D2" w:rsidR="00262FFD" w:rsidRDefault="003B74A9" w:rsidP="00034AFF">
      <w:pPr>
        <w:pStyle w:val="Ttulo1"/>
      </w:pPr>
      <w:bookmarkStart w:id="0" w:name="_Toc249897945"/>
      <w:bookmarkStart w:id="1" w:name="OLE_LINK9"/>
      <w:bookmarkStart w:id="2" w:name="OLE_LINK10"/>
      <w:r w:rsidRPr="004238A1">
        <w:br/>
      </w:r>
      <w:bookmarkEnd w:id="0"/>
      <w:r w:rsidR="00DA07F0">
        <w:t>Tecnologia VoIp</w:t>
      </w:r>
    </w:p>
    <w:tbl>
      <w:tblPr>
        <w:tblW w:w="895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9"/>
      </w:tblGrid>
      <w:tr w:rsidR="00C4283B" w:rsidRPr="00563371" w14:paraId="5C43E1DB" w14:textId="77777777" w:rsidTr="00B70966">
        <w:tc>
          <w:tcPr>
            <w:tcW w:w="8959" w:type="dxa"/>
          </w:tcPr>
          <w:p w14:paraId="760CD841" w14:textId="6EB2BB64" w:rsidR="005F0031" w:rsidRPr="00563371" w:rsidRDefault="00DA07F0" w:rsidP="00563371">
            <w:pPr>
              <w:pStyle w:val="Author"/>
            </w:pPr>
            <w:r>
              <w:t>Fábio Santos</w:t>
            </w:r>
            <w:r w:rsidR="00C4283B" w:rsidRPr="00563371">
              <w:t xml:space="preserve"> </w:t>
            </w:r>
            <w:r w:rsidR="00B70966" w:rsidRPr="00563371">
              <w:t>{</w:t>
            </w:r>
            <w:hyperlink r:id="rId8" w:history="1">
              <w:r w:rsidRPr="00270C67">
                <w:rPr>
                  <w:rStyle w:val="Hiperligao"/>
                </w:rPr>
                <w:t>1011676@sal.ipg.pt</w:t>
              </w:r>
            </w:hyperlink>
            <w:r w:rsidR="00B70966" w:rsidRPr="00563371">
              <w:t>}</w:t>
            </w:r>
          </w:p>
          <w:p w14:paraId="3BDE5A88" w14:textId="016F3449" w:rsidR="00C4283B" w:rsidRPr="00563371" w:rsidRDefault="00C4283B" w:rsidP="00563371">
            <w:pPr>
              <w:pStyle w:val="Author"/>
            </w:pPr>
          </w:p>
        </w:tc>
      </w:tr>
      <w:tr w:rsidR="00C4283B" w:rsidRPr="000C581C" w14:paraId="308376F6" w14:textId="77777777" w:rsidTr="00B70966">
        <w:tc>
          <w:tcPr>
            <w:tcW w:w="8959" w:type="dxa"/>
          </w:tcPr>
          <w:p w14:paraId="333C6F38" w14:textId="340DBA96" w:rsidR="00C4283B" w:rsidRPr="000C581C" w:rsidRDefault="00C4283B" w:rsidP="00B70966">
            <w:pPr>
              <w:pStyle w:val="Affiliation"/>
              <w:spacing w:after="60"/>
              <w:jc w:val="center"/>
              <w:rPr>
                <w:lang w:val="pt-PT"/>
              </w:rPr>
            </w:pPr>
            <w:r w:rsidRPr="000C581C">
              <w:rPr>
                <w:lang w:val="pt-PT"/>
              </w:rPr>
              <w:t xml:space="preserve">Escola Superior de </w:t>
            </w:r>
            <w:r w:rsidR="00B70966">
              <w:rPr>
                <w:lang w:val="pt-PT"/>
              </w:rPr>
              <w:t>Tecnologia e Gestão do Instituto</w:t>
            </w:r>
            <w:r>
              <w:rPr>
                <w:lang w:val="pt-PT"/>
              </w:rPr>
              <w:t xml:space="preserve"> Politécnico da Guarda</w:t>
            </w:r>
          </w:p>
        </w:tc>
      </w:tr>
    </w:tbl>
    <w:p w14:paraId="4B2A2A5F" w14:textId="77777777" w:rsidR="00262FFD" w:rsidRDefault="00262FFD" w:rsidP="00262FFD"/>
    <w:p w14:paraId="2BA86790" w14:textId="77777777" w:rsidR="00262FFD" w:rsidRDefault="00262FFD" w:rsidP="00262FFD"/>
    <w:p w14:paraId="7699CC1C" w14:textId="77777777" w:rsidR="00262FFD" w:rsidRDefault="00262FFD" w:rsidP="00262FFD"/>
    <w:p w14:paraId="05385559" w14:textId="77777777" w:rsidR="00262FFD" w:rsidRDefault="00262FFD" w:rsidP="00262FFD"/>
    <w:p w14:paraId="5D2EDE85" w14:textId="77777777" w:rsidR="00262FFD" w:rsidRDefault="00262FFD" w:rsidP="00262FFD"/>
    <w:p w14:paraId="6A1B6E14" w14:textId="77777777" w:rsidR="00262FFD" w:rsidRDefault="00262FFD" w:rsidP="00262FFD"/>
    <w:p w14:paraId="395AE655" w14:textId="77777777" w:rsidR="00262FFD" w:rsidRDefault="00262FFD" w:rsidP="00262FFD"/>
    <w:p w14:paraId="6F432863" w14:textId="77777777" w:rsidR="00262FFD" w:rsidRDefault="00262FFD" w:rsidP="00262FFD"/>
    <w:p w14:paraId="7E71522D" w14:textId="77777777" w:rsidR="00262FFD" w:rsidRDefault="00262FFD" w:rsidP="00262FFD"/>
    <w:p w14:paraId="27B19C02" w14:textId="20949E1F" w:rsidR="00262FFD" w:rsidRDefault="00262FFD" w:rsidP="00262FFD"/>
    <w:p w14:paraId="0082C051" w14:textId="2F67F433" w:rsidR="00B70966" w:rsidRDefault="00B70966" w:rsidP="00262FFD"/>
    <w:p w14:paraId="42101DB9" w14:textId="3441087C" w:rsidR="00B70966" w:rsidRDefault="00B70966" w:rsidP="00262FFD"/>
    <w:p w14:paraId="3DEF40DC" w14:textId="650AC136" w:rsidR="00B70966" w:rsidRDefault="00B70966" w:rsidP="00262FFD"/>
    <w:p w14:paraId="68A32814" w14:textId="1BE1671A" w:rsidR="00B70966" w:rsidRDefault="00B70966" w:rsidP="00262FFD"/>
    <w:p w14:paraId="1832ABB4" w14:textId="77777777" w:rsidR="003142FC" w:rsidRDefault="003142FC" w:rsidP="00262FFD"/>
    <w:p w14:paraId="037E8354" w14:textId="77777777" w:rsidR="003142FC" w:rsidRDefault="003142FC" w:rsidP="00262FFD"/>
    <w:p w14:paraId="63BACD18" w14:textId="1E761C00" w:rsidR="00262FFD" w:rsidRPr="003C0D10" w:rsidRDefault="003C0D10" w:rsidP="00262FFD">
      <w:pPr>
        <w:pStyle w:val="BodyTextKeep"/>
        <w:framePr w:dropCap="drop" w:lines="3" w:hSpace="60" w:wrap="around" w:vAnchor="text" w:hAnchor="text" w:y="1"/>
        <w:spacing w:after="0" w:line="849" w:lineRule="exact"/>
        <w:rPr>
          <w:position w:val="-10"/>
          <w:sz w:val="114"/>
        </w:rPr>
      </w:pPr>
      <w:r w:rsidRPr="003C0D10">
        <w:rPr>
          <w:caps/>
          <w:position w:val="-10"/>
          <w:sz w:val="114"/>
        </w:rPr>
        <w:t>O</w:t>
      </w:r>
    </w:p>
    <w:p w14:paraId="0E13BBB5" w14:textId="5C39A07C" w:rsidR="00262FFD" w:rsidRDefault="00B70966" w:rsidP="00B70966">
      <w:pPr>
        <w:pStyle w:val="Corpodetexto"/>
      </w:pPr>
      <w:r w:rsidRPr="003C0D10">
        <w:t xml:space="preserve">presente trabalho foi realizado no âmbito da unidade curricular de Redes e </w:t>
      </w:r>
      <w:r w:rsidR="003C0D10" w:rsidRPr="003C0D10">
        <w:t>S</w:t>
      </w:r>
      <w:r w:rsidRPr="003C0D10">
        <w:t xml:space="preserve">erviços de </w:t>
      </w:r>
      <w:r w:rsidR="003C0D10" w:rsidRPr="003C0D10">
        <w:t>C</w:t>
      </w:r>
      <w:r w:rsidRPr="003C0D10">
        <w:t xml:space="preserve">omunicação </w:t>
      </w:r>
      <w:r w:rsidR="003C0D10" w:rsidRPr="003C0D10">
        <w:t>M</w:t>
      </w:r>
      <w:r w:rsidRPr="003C0D10">
        <w:t xml:space="preserve">óveis do Mestrado em </w:t>
      </w:r>
      <w:r w:rsidR="003C0D10" w:rsidRPr="003C0D10">
        <w:t>C</w:t>
      </w:r>
      <w:r w:rsidRPr="003C0D10">
        <w:t xml:space="preserve">omputação </w:t>
      </w:r>
      <w:r w:rsidR="003C0D10" w:rsidRPr="003C0D10">
        <w:t>M</w:t>
      </w:r>
      <w:r w:rsidRPr="003C0D10">
        <w:t>óvel do Instituto Politécnico da Guarda</w:t>
      </w:r>
      <w:r>
        <w:t xml:space="preserve"> na edição 201</w:t>
      </w:r>
      <w:r w:rsidR="004D2D21">
        <w:t>8/2019</w:t>
      </w:r>
      <w:r>
        <w:t>.</w:t>
      </w:r>
      <w:r w:rsidR="00DA07F0">
        <w:t xml:space="preserve"> </w:t>
      </w:r>
      <w:r w:rsidR="00837747">
        <w:t>Porém a</w:t>
      </w:r>
      <w:r w:rsidR="00F53C28">
        <w:t xml:space="preserve"> tecnologia </w:t>
      </w:r>
      <w:r w:rsidR="003C0D10">
        <w:t xml:space="preserve">em estudo é a tecnologia </w:t>
      </w:r>
      <w:proofErr w:type="spellStart"/>
      <w:r w:rsidR="00F53C28">
        <w:t>VoIP</w:t>
      </w:r>
      <w:proofErr w:type="spellEnd"/>
      <w:r w:rsidR="00571067">
        <w:t>. Esta</w:t>
      </w:r>
      <w:r w:rsidR="00F53C28">
        <w:t xml:space="preserve"> tecnologia faz uso da internet para efetuar e receber chamadas</w:t>
      </w:r>
      <w:r w:rsidR="00837747">
        <w:t xml:space="preserve"> e</w:t>
      </w:r>
      <w:r w:rsidR="003C0D10">
        <w:t xml:space="preserve"> permite a digitalização e codificação de voz. O trabalho está </w:t>
      </w:r>
      <w:r w:rsidR="008A6722">
        <w:t>categorizado</w:t>
      </w:r>
      <w:r w:rsidR="0094531E">
        <w:t xml:space="preserve"> </w:t>
      </w:r>
      <w:r w:rsidR="003C0D10">
        <w:t xml:space="preserve">em Definição da Tecnologia, Contextualização, Vantagens e Desvantagens, Equipamento, Qualidade de Serviço, Ameaças, </w:t>
      </w:r>
      <w:proofErr w:type="spellStart"/>
      <w:r w:rsidR="003C0D10">
        <w:t>Codecs</w:t>
      </w:r>
      <w:proofErr w:type="spellEnd"/>
      <w:r w:rsidR="003C0D10">
        <w:t xml:space="preserve">, Protocolos, </w:t>
      </w:r>
      <w:r w:rsidR="00837747">
        <w:t>Endereçamento</w:t>
      </w:r>
      <w:r w:rsidR="003C0D10">
        <w:t xml:space="preserve"> e </w:t>
      </w:r>
      <w:r w:rsidR="00571067">
        <w:t>ENUM</w:t>
      </w:r>
      <w:r w:rsidR="003C0D10">
        <w:t xml:space="preserve">. </w:t>
      </w:r>
      <w:r w:rsidR="003306BA" w:rsidRPr="00837747">
        <w:t xml:space="preserve">Para </w:t>
      </w:r>
      <w:r w:rsidR="00837747" w:rsidRPr="00837747">
        <w:t>finalizar</w:t>
      </w:r>
      <w:r w:rsidR="00AA59DC">
        <w:t xml:space="preserve"> </w:t>
      </w:r>
      <w:r w:rsidR="008A6722">
        <w:t>os protocolos mais importantes na atual tecnologia são o SIP e o H.323, no entanto os mesmos são usados em contextos diferentes.</w:t>
      </w:r>
      <w:r w:rsidR="00262FFD" w:rsidRPr="00563371">
        <w:br w:type="page"/>
      </w:r>
    </w:p>
    <w:p w14:paraId="1A90DEED" w14:textId="77777777" w:rsidR="003142FC" w:rsidRDefault="003142FC" w:rsidP="003142FC">
      <w:pPr>
        <w:jc w:val="center"/>
      </w:pPr>
      <w:bookmarkStart w:id="3" w:name="_Toc440331361"/>
      <w:bookmarkStart w:id="4" w:name="_Toc465935671"/>
      <w:bookmarkStart w:id="5" w:name="_Toc466279563"/>
      <w:bookmarkEnd w:id="1"/>
      <w:bookmarkEnd w:id="2"/>
      <w:r>
        <w:lastRenderedPageBreak/>
        <w:t>página em branco</w:t>
      </w:r>
    </w:p>
    <w:p w14:paraId="4FD94F65" w14:textId="44EEDC93" w:rsidR="003142FC" w:rsidRPr="003142FC" w:rsidRDefault="003142FC" w:rsidP="003142FC">
      <w:pPr>
        <w:jc w:val="center"/>
      </w:pPr>
      <w:r w:rsidRPr="003142FC">
        <w:br w:type="page"/>
      </w:r>
    </w:p>
    <w:bookmarkEnd w:id="3"/>
    <w:bookmarkEnd w:id="4"/>
    <w:bookmarkEnd w:id="5"/>
    <w:p w14:paraId="2614C1A2" w14:textId="61F84181" w:rsidR="000B3C26" w:rsidRDefault="008A2888" w:rsidP="00687524">
      <w:pPr>
        <w:pStyle w:val="Ttulo2"/>
      </w:pPr>
      <w:r>
        <w:lastRenderedPageBreak/>
        <w:t>Definição</w:t>
      </w:r>
    </w:p>
    <w:p w14:paraId="02774314" w14:textId="78517DD6" w:rsidR="00DE3D38" w:rsidRDefault="00DE3D38" w:rsidP="00337E4F">
      <w:pPr>
        <w:pStyle w:val="Corpodetexto"/>
      </w:pPr>
      <w:r>
        <w:t xml:space="preserve"> </w:t>
      </w:r>
      <w:r w:rsidR="00337E4F">
        <w:tab/>
      </w:r>
      <w:proofErr w:type="spellStart"/>
      <w:r>
        <w:t>VoIP</w:t>
      </w:r>
      <w:proofErr w:type="spellEnd"/>
      <w:r>
        <w:t xml:space="preserve"> significa Voz usando o protocolo de </w:t>
      </w:r>
      <w:r w:rsidR="00571067">
        <w:t>i</w:t>
      </w:r>
      <w:r>
        <w:t xml:space="preserve">nternet e é uma tecnologia que possibilita a execução de chamadas telefónicas de qualquer dispositivo conectado à internet e que tenha um microfone e um </w:t>
      </w:r>
      <w:r w:rsidR="00337E4F">
        <w:t>alto-falante</w:t>
      </w:r>
      <w:r>
        <w:t xml:space="preserve">. </w:t>
      </w:r>
    </w:p>
    <w:p w14:paraId="2B559150" w14:textId="77777777" w:rsidR="00DE3D38" w:rsidRDefault="00DE3D38" w:rsidP="00337E4F">
      <w:pPr>
        <w:pStyle w:val="Corpodetexto"/>
        <w:ind w:firstLine="357"/>
      </w:pPr>
      <w:r>
        <w:t xml:space="preserve">Há enumeras aplicações a usarem a tecnologia </w:t>
      </w:r>
      <w:proofErr w:type="spellStart"/>
      <w:r>
        <w:t>VoIP</w:t>
      </w:r>
      <w:proofErr w:type="spellEnd"/>
      <w:r>
        <w:t xml:space="preserve"> para fazer chamadas de voz, no entanto as mais populares são o </w:t>
      </w:r>
      <w:proofErr w:type="spellStart"/>
      <w:r w:rsidRPr="00DE3D38">
        <w:rPr>
          <w:i/>
        </w:rPr>
        <w:t>Mensager</w:t>
      </w:r>
      <w:proofErr w:type="spellEnd"/>
      <w:r>
        <w:t xml:space="preserve"> do Facebook, e o </w:t>
      </w:r>
      <w:r w:rsidRPr="00DE3D38">
        <w:rPr>
          <w:i/>
        </w:rPr>
        <w:t>Skype</w:t>
      </w:r>
      <w:r>
        <w:t xml:space="preserve"> da Microsoft.</w:t>
      </w:r>
    </w:p>
    <w:p w14:paraId="43E448EC" w14:textId="471CC97E" w:rsidR="00DE3D38" w:rsidRDefault="00DE3D38" w:rsidP="00337E4F">
      <w:pPr>
        <w:pStyle w:val="Corpodetexto"/>
        <w:ind w:firstLine="357"/>
      </w:pPr>
      <w:r>
        <w:t xml:space="preserve">A presente tecnologia tem crescido constantemente e a adoção da mesma cresceu devido à substituição de telefones convencionais e às redes de telecomunicações na adição de recursos de chamadas de voz e vídeo em aplicações de mensagens. Contudo isso foi impulsionado pela </w:t>
      </w:r>
      <w:r w:rsidR="00337E4F">
        <w:t>apropriação</w:t>
      </w:r>
      <w:r>
        <w:t xml:space="preserve"> dos dispositivos conectados à internet e pelo baixo custo dos sistemas </w:t>
      </w:r>
      <w:proofErr w:type="spellStart"/>
      <w:r>
        <w:t>VoIP</w:t>
      </w:r>
      <w:proofErr w:type="spellEnd"/>
      <w:r>
        <w:t xml:space="preserve"> comparativamente ao serviço telefónico tradicional usando como meio de transmissão o Cobre. </w:t>
      </w:r>
    </w:p>
    <w:p w14:paraId="366ACAA7" w14:textId="77777777" w:rsidR="00337E4F" w:rsidRDefault="00337E4F" w:rsidP="00337E4F">
      <w:pPr>
        <w:pStyle w:val="Corpodetexto"/>
        <w:ind w:firstLine="357"/>
      </w:pPr>
    </w:p>
    <w:p w14:paraId="28BFEC93" w14:textId="54A6CFD3" w:rsidR="003142FC" w:rsidRDefault="008A2888" w:rsidP="003142FC">
      <w:pPr>
        <w:pStyle w:val="Ttulo2"/>
      </w:pPr>
      <w:r>
        <w:t>Contextualização</w:t>
      </w:r>
    </w:p>
    <w:p w14:paraId="2E584D13" w14:textId="25750129" w:rsidR="003B74A9" w:rsidRDefault="008A2888" w:rsidP="00337E4F">
      <w:pPr>
        <w:pStyle w:val="Corpodetexto"/>
        <w:ind w:firstLine="357"/>
      </w:pPr>
      <w:r>
        <w:t xml:space="preserve">Antes do conceito </w:t>
      </w:r>
      <w:proofErr w:type="spellStart"/>
      <w:r>
        <w:t>VoIP</w:t>
      </w:r>
      <w:proofErr w:type="spellEnd"/>
      <w:r>
        <w:t xml:space="preserve">, a infraestrutura de voz e de dados eram duas realidades opostas que coexistiam nas empresas, pois usavam-se diferentes cabelagens e os sistemas de gestão eram totalmente autónomos uns dos outros, o que se traduzia numa maior complexidade na gestão e na infraestrutura, pois havia mais cabelagem e os custos de manutenção eram diferentes pois havia diferentes equipas em cada infra estrutura. </w:t>
      </w:r>
    </w:p>
    <w:p w14:paraId="5E8B770D" w14:textId="2B1369B6" w:rsidR="008A2888" w:rsidRDefault="008A2888" w:rsidP="00337E4F">
      <w:pPr>
        <w:pStyle w:val="Corpodetexto"/>
        <w:ind w:firstLine="357"/>
      </w:pPr>
      <w:r>
        <w:t xml:space="preserve">Com a evolução da internet e da tecnologia </w:t>
      </w:r>
      <w:proofErr w:type="spellStart"/>
      <w:r>
        <w:t>VoIP</w:t>
      </w:r>
      <w:proofErr w:type="spellEnd"/>
      <w:r>
        <w:t xml:space="preserve"> assou a ser possível pensar na infraestrutura de rede como um todo, já que a voz passou a ser transportada da mesma forma que os dados (arquitetura de pacotes TCP/IP).</w:t>
      </w:r>
    </w:p>
    <w:p w14:paraId="22CB433C" w14:textId="6ADF1FA6" w:rsidR="008A2888" w:rsidRDefault="008A2888" w:rsidP="008A2888">
      <w:pPr>
        <w:pStyle w:val="Corpodetexto"/>
      </w:pPr>
    </w:p>
    <w:p w14:paraId="5818C7DF" w14:textId="5D2AE49C" w:rsidR="008A2888" w:rsidRDefault="008A2888" w:rsidP="008A2888">
      <w:pPr>
        <w:pStyle w:val="Ttulo2"/>
      </w:pPr>
      <w:r>
        <w:lastRenderedPageBreak/>
        <w:t>Equipa</w:t>
      </w:r>
      <w:r w:rsidR="00224B98">
        <w:t>m</w:t>
      </w:r>
      <w:r>
        <w:t xml:space="preserve">ento </w:t>
      </w:r>
    </w:p>
    <w:p w14:paraId="36417CA9" w14:textId="384458FE" w:rsidR="00224B98" w:rsidRDefault="008A2888" w:rsidP="00A05DFF">
      <w:pPr>
        <w:pStyle w:val="Corpodetexto"/>
        <w:ind w:firstLine="357"/>
      </w:pPr>
      <w:r>
        <w:t xml:space="preserve">Para a utilização da tecnologia </w:t>
      </w:r>
      <w:proofErr w:type="spellStart"/>
      <w:r>
        <w:t>VoIP</w:t>
      </w:r>
      <w:proofErr w:type="spellEnd"/>
      <w:r>
        <w:t xml:space="preserve"> é necessário </w:t>
      </w:r>
      <w:r w:rsidR="00224B98">
        <w:t xml:space="preserve">ligação à rede e um dos seguintes </w:t>
      </w:r>
      <w:r>
        <w:t>equipamento</w:t>
      </w:r>
      <w:r w:rsidR="00224B98">
        <w:t xml:space="preserve">s, um telefone </w:t>
      </w:r>
      <w:proofErr w:type="spellStart"/>
      <w:r w:rsidR="00224B98">
        <w:t>VoIP</w:t>
      </w:r>
      <w:proofErr w:type="spellEnd"/>
      <w:r w:rsidR="00224B98">
        <w:t xml:space="preserve"> que basta ligar à rede e o mesmo fica apto para fazer chamadas, um programa que possibilita a realização das chamadas através de um PC, uma ata caso se pretenda usar um telefone analógico, pois a mesma </w:t>
      </w:r>
      <w:r w:rsidR="00571067">
        <w:t>consegue</w:t>
      </w:r>
      <w:r w:rsidR="00224B98">
        <w:t xml:space="preserve"> converter o sinal analógico em digital e assim usar a tecnologia </w:t>
      </w:r>
      <w:proofErr w:type="spellStart"/>
      <w:r w:rsidR="00224B98">
        <w:t>VoIP</w:t>
      </w:r>
      <w:proofErr w:type="spellEnd"/>
      <w:r w:rsidR="00224B98">
        <w:t>.</w:t>
      </w:r>
    </w:p>
    <w:p w14:paraId="0A8C7FA9" w14:textId="39ED4761" w:rsidR="00224B98" w:rsidRDefault="00224B98" w:rsidP="00224B98">
      <w:pPr>
        <w:pStyle w:val="Ttulo2"/>
      </w:pPr>
      <w:r>
        <w:t>Vantagens e desvantagens</w:t>
      </w:r>
    </w:p>
    <w:p w14:paraId="34732354" w14:textId="30FCCDAD" w:rsidR="00337E4F" w:rsidRPr="00337E4F" w:rsidRDefault="00337E4F" w:rsidP="00337E4F">
      <w:pPr>
        <w:pStyle w:val="Corpodetexto"/>
        <w:ind w:firstLine="357"/>
      </w:pPr>
      <w:r>
        <w:t xml:space="preserve">Como em todas as tecnologias existentes, há sempre vantagens e desvantagens, no entanto é apresentado abaixo uma tabela com algumas vantagens e desvantagens relativas à tecnologia </w:t>
      </w:r>
      <w:proofErr w:type="spellStart"/>
      <w:r>
        <w:t>VoIP</w:t>
      </w:r>
      <w:proofErr w:type="spellEnd"/>
      <w:r>
        <w:t>.</w:t>
      </w:r>
    </w:p>
    <w:p w14:paraId="1927A11E" w14:textId="58ACF7F0" w:rsidR="00337E4F" w:rsidRDefault="00337E4F" w:rsidP="00337E4F">
      <w:pPr>
        <w:pStyle w:val="Legenda"/>
      </w:pPr>
      <w:r>
        <w:t xml:space="preserve">Tabela </w:t>
      </w:r>
      <w:r w:rsidR="00020E8E">
        <w:rPr>
          <w:noProof/>
        </w:rPr>
        <w:fldChar w:fldCharType="begin"/>
      </w:r>
      <w:r w:rsidR="00020E8E">
        <w:rPr>
          <w:noProof/>
        </w:rPr>
        <w:instrText xml:space="preserve"> SEQ Tabela \* ARABIC </w:instrText>
      </w:r>
      <w:r w:rsidR="00020E8E">
        <w:rPr>
          <w:noProof/>
        </w:rPr>
        <w:fldChar w:fldCharType="separate"/>
      </w:r>
      <w:r w:rsidR="00D6056F">
        <w:rPr>
          <w:noProof/>
        </w:rPr>
        <w:t>1</w:t>
      </w:r>
      <w:r w:rsidR="00020E8E">
        <w:rPr>
          <w:noProof/>
        </w:rPr>
        <w:fldChar w:fldCharType="end"/>
      </w:r>
      <w:r>
        <w:t xml:space="preserve"> – Vantagens e Desvantagens da Tecnologia </w:t>
      </w:r>
      <w:proofErr w:type="spellStart"/>
      <w:r>
        <w:t>VoIP</w:t>
      </w:r>
      <w:proofErr w:type="spellEnd"/>
    </w:p>
    <w:tbl>
      <w:tblPr>
        <w:tblStyle w:val="MediumShading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6"/>
        <w:gridCol w:w="5125"/>
      </w:tblGrid>
      <w:tr w:rsidR="00224B98" w:rsidRPr="00337E4F" w14:paraId="5D369CE8" w14:textId="77777777" w:rsidTr="008A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dxa"/>
            <w:vAlign w:val="center"/>
          </w:tcPr>
          <w:p w14:paraId="079B0C76" w14:textId="733527FC" w:rsidR="00224B98" w:rsidRPr="00337E4F" w:rsidRDefault="00AC1086" w:rsidP="008A6722">
            <w:pPr>
              <w:pStyle w:val="Corpodetexto"/>
              <w:spacing w:line="240" w:lineRule="auto"/>
              <w:jc w:val="center"/>
            </w:pPr>
            <w:r w:rsidRPr="00337E4F">
              <w:t>Vantagens</w:t>
            </w:r>
          </w:p>
        </w:tc>
        <w:tc>
          <w:tcPr>
            <w:tcW w:w="5125" w:type="dxa"/>
            <w:vAlign w:val="center"/>
          </w:tcPr>
          <w:p w14:paraId="6239C48F" w14:textId="31981348" w:rsidR="00224B98" w:rsidRPr="00337E4F" w:rsidRDefault="00AC1086" w:rsidP="008A6722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E4F">
              <w:t>Desvantagens</w:t>
            </w:r>
          </w:p>
        </w:tc>
      </w:tr>
      <w:tr w:rsidR="00224B98" w:rsidRPr="00337E4F" w14:paraId="14BF9BEC" w14:textId="77777777" w:rsidTr="008A6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dxa"/>
            <w:vAlign w:val="center"/>
          </w:tcPr>
          <w:p w14:paraId="59B2378F" w14:textId="556CC81C" w:rsidR="00224B98" w:rsidRPr="00337E4F" w:rsidRDefault="00AC1086" w:rsidP="008A6722">
            <w:pPr>
              <w:pStyle w:val="Corpodetexto"/>
              <w:spacing w:line="240" w:lineRule="auto"/>
              <w:jc w:val="center"/>
              <w:rPr>
                <w:b w:val="0"/>
              </w:rPr>
            </w:pPr>
            <w:r w:rsidRPr="00337E4F">
              <w:rPr>
                <w:b w:val="0"/>
              </w:rPr>
              <w:t>Baixo Custo das Chamadas</w:t>
            </w:r>
          </w:p>
        </w:tc>
        <w:tc>
          <w:tcPr>
            <w:tcW w:w="5125" w:type="dxa"/>
            <w:vAlign w:val="center"/>
          </w:tcPr>
          <w:p w14:paraId="250A3C7F" w14:textId="5E187B6D" w:rsidR="00224B98" w:rsidRPr="00337E4F" w:rsidRDefault="00AC1086" w:rsidP="008A6722">
            <w:pPr>
              <w:pStyle w:val="Corpodetext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E4F">
              <w:t>Atraso</w:t>
            </w:r>
          </w:p>
        </w:tc>
      </w:tr>
      <w:tr w:rsidR="00224B98" w:rsidRPr="00337E4F" w14:paraId="6A33F02A" w14:textId="77777777" w:rsidTr="008A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dxa"/>
            <w:vAlign w:val="center"/>
          </w:tcPr>
          <w:p w14:paraId="132E4CE5" w14:textId="5EA4388C" w:rsidR="00224B98" w:rsidRPr="00337E4F" w:rsidRDefault="00AC1086" w:rsidP="008A6722">
            <w:pPr>
              <w:pStyle w:val="Corpodetexto"/>
              <w:spacing w:line="240" w:lineRule="auto"/>
              <w:jc w:val="center"/>
              <w:rPr>
                <w:b w:val="0"/>
              </w:rPr>
            </w:pPr>
            <w:r w:rsidRPr="00337E4F">
              <w:rPr>
                <w:b w:val="0"/>
              </w:rPr>
              <w:t>Mobilidade</w:t>
            </w:r>
          </w:p>
        </w:tc>
        <w:tc>
          <w:tcPr>
            <w:tcW w:w="5125" w:type="dxa"/>
            <w:vAlign w:val="center"/>
          </w:tcPr>
          <w:p w14:paraId="7248B425" w14:textId="126A7ED8" w:rsidR="00224B98" w:rsidRPr="00337E4F" w:rsidRDefault="00AC1086" w:rsidP="008A6722">
            <w:pPr>
              <w:pStyle w:val="Corpodetexto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7E4F">
              <w:t>Perda de Pacotes</w:t>
            </w:r>
          </w:p>
        </w:tc>
      </w:tr>
      <w:tr w:rsidR="00224B98" w:rsidRPr="00337E4F" w14:paraId="310BD706" w14:textId="77777777" w:rsidTr="008A6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dxa"/>
            <w:vAlign w:val="center"/>
          </w:tcPr>
          <w:p w14:paraId="65917DDB" w14:textId="3BC0B7B4" w:rsidR="00224B98" w:rsidRPr="00337E4F" w:rsidRDefault="00AC1086" w:rsidP="008A6722">
            <w:pPr>
              <w:pStyle w:val="Corpodetexto"/>
              <w:spacing w:line="240" w:lineRule="auto"/>
              <w:jc w:val="center"/>
              <w:rPr>
                <w:b w:val="0"/>
              </w:rPr>
            </w:pPr>
            <w:r w:rsidRPr="00337E4F">
              <w:rPr>
                <w:b w:val="0"/>
              </w:rPr>
              <w:t>Flexibilidade</w:t>
            </w:r>
          </w:p>
        </w:tc>
        <w:tc>
          <w:tcPr>
            <w:tcW w:w="5125" w:type="dxa"/>
            <w:vAlign w:val="center"/>
          </w:tcPr>
          <w:p w14:paraId="19962B67" w14:textId="0333DFF6" w:rsidR="00224B98" w:rsidRPr="00337E4F" w:rsidRDefault="00AC1086" w:rsidP="008A6722">
            <w:pPr>
              <w:pStyle w:val="Corpodetext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E4F">
              <w:t xml:space="preserve">Sistema dependente de energia </w:t>
            </w:r>
            <w:r w:rsidR="008A6722">
              <w:t>elétrica</w:t>
            </w:r>
          </w:p>
        </w:tc>
      </w:tr>
      <w:tr w:rsidR="008A6722" w:rsidRPr="008A6722" w14:paraId="7D742892" w14:textId="77777777" w:rsidTr="008A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dxa"/>
            <w:vAlign w:val="center"/>
          </w:tcPr>
          <w:p w14:paraId="1D51E430" w14:textId="508863BF" w:rsidR="008A6722" w:rsidRPr="008A6722" w:rsidRDefault="008A6722" w:rsidP="008A6722">
            <w:pPr>
              <w:pStyle w:val="Corpodetexto"/>
              <w:spacing w:line="240" w:lineRule="auto"/>
              <w:jc w:val="center"/>
              <w:rPr>
                <w:b w:val="0"/>
              </w:rPr>
            </w:pPr>
            <w:r w:rsidRPr="008A6722">
              <w:rPr>
                <w:b w:val="0"/>
              </w:rPr>
              <w:t>Unificação das redes</w:t>
            </w:r>
          </w:p>
        </w:tc>
        <w:tc>
          <w:tcPr>
            <w:tcW w:w="5125" w:type="dxa"/>
            <w:vAlign w:val="center"/>
          </w:tcPr>
          <w:p w14:paraId="69ABC367" w14:textId="60CFE193" w:rsidR="008A6722" w:rsidRPr="008A6722" w:rsidRDefault="008A6722" w:rsidP="008A6722">
            <w:pPr>
              <w:pStyle w:val="Corpodetexto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6722">
              <w:t>Qualidade da ligação oscila de acordo com a configuração da rede</w:t>
            </w:r>
          </w:p>
        </w:tc>
      </w:tr>
      <w:tr w:rsidR="00224B98" w:rsidRPr="00337E4F" w14:paraId="28B24641" w14:textId="77777777" w:rsidTr="008A6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dxa"/>
            <w:vAlign w:val="center"/>
          </w:tcPr>
          <w:p w14:paraId="2E44DB65" w14:textId="0483EEAE" w:rsidR="00224B98" w:rsidRPr="00337E4F" w:rsidRDefault="00AC1086" w:rsidP="008A6722">
            <w:pPr>
              <w:pStyle w:val="Corpodetexto"/>
              <w:spacing w:line="240" w:lineRule="auto"/>
              <w:jc w:val="center"/>
              <w:rPr>
                <w:b w:val="0"/>
              </w:rPr>
            </w:pPr>
            <w:r w:rsidRPr="00337E4F">
              <w:rPr>
                <w:b w:val="0"/>
              </w:rPr>
              <w:t>Conferência de Chamadas</w:t>
            </w:r>
          </w:p>
        </w:tc>
        <w:tc>
          <w:tcPr>
            <w:tcW w:w="5125" w:type="dxa"/>
            <w:vAlign w:val="center"/>
          </w:tcPr>
          <w:p w14:paraId="22A17FD8" w14:textId="3C5C3564" w:rsidR="00224B98" w:rsidRPr="00337E4F" w:rsidRDefault="008A6722" w:rsidP="008A6722">
            <w:pPr>
              <w:pStyle w:val="Corpodetexto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E4F">
              <w:t xml:space="preserve">Sistema dependente </w:t>
            </w:r>
            <w:r>
              <w:t>da internet</w:t>
            </w:r>
          </w:p>
        </w:tc>
      </w:tr>
    </w:tbl>
    <w:p w14:paraId="19591BCE" w14:textId="1501B3A6" w:rsidR="00224B98" w:rsidRDefault="00224B98" w:rsidP="008A2888">
      <w:pPr>
        <w:pStyle w:val="Corpodetexto"/>
      </w:pPr>
    </w:p>
    <w:p w14:paraId="7D55AA96" w14:textId="5A7E410A" w:rsidR="00337E4F" w:rsidRDefault="00337E4F" w:rsidP="008A2888">
      <w:pPr>
        <w:pStyle w:val="Corpodetexto"/>
      </w:pPr>
    </w:p>
    <w:p w14:paraId="389202E9" w14:textId="77777777" w:rsidR="00337E4F" w:rsidRDefault="00337E4F" w:rsidP="008A2888">
      <w:pPr>
        <w:pStyle w:val="Corpodetexto"/>
      </w:pPr>
    </w:p>
    <w:p w14:paraId="6E0BA4FD" w14:textId="3B0C70B6" w:rsidR="00AC1086" w:rsidRDefault="00AC1086" w:rsidP="00AC1086">
      <w:pPr>
        <w:pStyle w:val="Ttulo2"/>
      </w:pPr>
      <w:r>
        <w:lastRenderedPageBreak/>
        <w:t>Qualidade de Serviço</w:t>
      </w:r>
    </w:p>
    <w:p w14:paraId="07124FDB" w14:textId="22167DFB" w:rsidR="00AC1086" w:rsidRDefault="00AC1086" w:rsidP="00337E4F">
      <w:pPr>
        <w:pStyle w:val="Corpodetexto"/>
        <w:ind w:firstLine="357"/>
      </w:pPr>
      <w:r>
        <w:t>São vários os fatores que devem ser observados para que se alcance a qualidade desejável. Porém alguns desses fatores são mencionados abaixo.</w:t>
      </w:r>
    </w:p>
    <w:p w14:paraId="53EBC14D" w14:textId="311E1BBD" w:rsidR="00AC1086" w:rsidRPr="00AC1086" w:rsidRDefault="00AC1086" w:rsidP="0062493E">
      <w:pPr>
        <w:pStyle w:val="Corpodetexto"/>
        <w:numPr>
          <w:ilvl w:val="0"/>
          <w:numId w:val="2"/>
        </w:numPr>
        <w:rPr>
          <w:b/>
        </w:rPr>
      </w:pPr>
      <w:r w:rsidRPr="00AC1086">
        <w:rPr>
          <w:b/>
        </w:rPr>
        <w:t>Banda</w:t>
      </w:r>
      <w:r>
        <w:rPr>
          <w:b/>
        </w:rPr>
        <w:t xml:space="preserve"> – </w:t>
      </w:r>
      <w:r>
        <w:t>É necessário ter uma banda mínima para a transmissão de um canal de voz;</w:t>
      </w:r>
    </w:p>
    <w:p w14:paraId="36E44F13" w14:textId="22C533B5" w:rsidR="00AC1086" w:rsidRPr="00AC1086" w:rsidRDefault="00AC1086" w:rsidP="0062493E">
      <w:pPr>
        <w:pStyle w:val="Corpodetexto"/>
        <w:numPr>
          <w:ilvl w:val="0"/>
          <w:numId w:val="2"/>
        </w:numPr>
        <w:rPr>
          <w:b/>
        </w:rPr>
      </w:pPr>
      <w:r>
        <w:rPr>
          <w:b/>
        </w:rPr>
        <w:t xml:space="preserve">Supressão do Silêncio – </w:t>
      </w:r>
      <w:r>
        <w:t>Os codificadores de voz podem reduzir a banda consumida por cada canal nos períodos de silêncio;</w:t>
      </w:r>
    </w:p>
    <w:p w14:paraId="033866DC" w14:textId="6B1AE4DE" w:rsidR="00AC1086" w:rsidRPr="00AC1086" w:rsidRDefault="00AC1086" w:rsidP="0062493E">
      <w:pPr>
        <w:pStyle w:val="Corpodetexto"/>
        <w:numPr>
          <w:ilvl w:val="0"/>
          <w:numId w:val="2"/>
        </w:numPr>
        <w:rPr>
          <w:b/>
        </w:rPr>
      </w:pPr>
      <w:r>
        <w:rPr>
          <w:b/>
        </w:rPr>
        <w:t xml:space="preserve">Compressão de Cabeçalhos IP – </w:t>
      </w:r>
      <w:r w:rsidRPr="00AC1086">
        <w:t>Após a transmissão do primeiro pa</w:t>
      </w:r>
      <w:r>
        <w:t>c</w:t>
      </w:r>
      <w:r w:rsidRPr="00AC1086">
        <w:t>ote descomprimido, vários campos dos pacotes seguintes podem ser suprimidos ou variarem de forma conhecida, sendo novamente montados ao chegar ao destino;</w:t>
      </w:r>
    </w:p>
    <w:p w14:paraId="01CB163B" w14:textId="72A474B5" w:rsidR="00AC1086" w:rsidRPr="00AC1086" w:rsidRDefault="00AC1086" w:rsidP="0062493E">
      <w:pPr>
        <w:pStyle w:val="Corpodetexto"/>
        <w:numPr>
          <w:ilvl w:val="0"/>
          <w:numId w:val="2"/>
        </w:numPr>
        <w:rPr>
          <w:b/>
        </w:rPr>
      </w:pPr>
      <w:r>
        <w:rPr>
          <w:b/>
        </w:rPr>
        <w:t xml:space="preserve">Atraso - </w:t>
      </w:r>
      <w:r w:rsidRPr="00AC1086">
        <w:t>O tempo necessário para que um pacote de áudio chegue ao seu destino não deve ultrapassar um determinado patamar pois pode ter influência na qualidade da aplicação.</w:t>
      </w:r>
    </w:p>
    <w:p w14:paraId="2A1E3BCA" w14:textId="5EC84DC3" w:rsidR="00AC1086" w:rsidRPr="007A6374" w:rsidRDefault="00AC1086" w:rsidP="0062493E">
      <w:pPr>
        <w:pStyle w:val="Corpodetexto"/>
        <w:numPr>
          <w:ilvl w:val="0"/>
          <w:numId w:val="2"/>
        </w:numPr>
        <w:rPr>
          <w:b/>
        </w:rPr>
      </w:pPr>
      <w:r w:rsidRPr="007A6374">
        <w:rPr>
          <w:b/>
        </w:rPr>
        <w:t xml:space="preserve">Jitter </w:t>
      </w:r>
      <w:r w:rsidR="007A6374">
        <w:rPr>
          <w:b/>
        </w:rPr>
        <w:t>–</w:t>
      </w:r>
      <w:r w:rsidRPr="007A6374">
        <w:rPr>
          <w:b/>
        </w:rPr>
        <w:t xml:space="preserve"> </w:t>
      </w:r>
      <w:r w:rsidR="007A6374">
        <w:t>Há v</w:t>
      </w:r>
      <w:r w:rsidR="007A6374" w:rsidRPr="007A6374">
        <w:t>ariação de tempo entre as chegadas de pacotes consecutivos</w:t>
      </w:r>
      <w:r w:rsidR="007A6374">
        <w:t>. No entanto m</w:t>
      </w:r>
      <w:r w:rsidR="007A6374" w:rsidRPr="007A6374">
        <w:t>aior tempo de chegada, com uma variação menor tem melhor qualidade do que o inverso.</w:t>
      </w:r>
    </w:p>
    <w:p w14:paraId="455C1319" w14:textId="274F6631" w:rsidR="007A6374" w:rsidRPr="007A6374" w:rsidRDefault="007A6374" w:rsidP="0062493E">
      <w:pPr>
        <w:pStyle w:val="Corpodetexto"/>
        <w:numPr>
          <w:ilvl w:val="0"/>
          <w:numId w:val="2"/>
        </w:numPr>
        <w:rPr>
          <w:b/>
        </w:rPr>
      </w:pPr>
      <w:r>
        <w:rPr>
          <w:b/>
        </w:rPr>
        <w:t xml:space="preserve">Taxa de Perdas e Erros - </w:t>
      </w:r>
      <w:r w:rsidRPr="007A6374">
        <w:t xml:space="preserve">Na transmissão de voz não podemos solicitar uma ‘retransmissão’ de </w:t>
      </w:r>
      <w:proofErr w:type="spellStart"/>
      <w:r w:rsidRPr="007A6374">
        <w:t>frames</w:t>
      </w:r>
      <w:proofErr w:type="spellEnd"/>
      <w:r w:rsidRPr="007A6374">
        <w:t xml:space="preserve"> devido a erros ou por os mesmos terem sido perdidos usando protocolos do tipo ARQ, pois há uma queda na qualidade do sinal devido à variação de tempo entre </w:t>
      </w:r>
      <w:r>
        <w:t xml:space="preserve">as </w:t>
      </w:r>
      <w:r w:rsidRPr="007A6374">
        <w:t xml:space="preserve">chegadas dos </w:t>
      </w:r>
      <w:proofErr w:type="spellStart"/>
      <w:r w:rsidRPr="007A6374">
        <w:t>frames</w:t>
      </w:r>
      <w:proofErr w:type="spellEnd"/>
      <w:r w:rsidRPr="007A6374">
        <w:t xml:space="preserve"> (</w:t>
      </w:r>
      <w:r w:rsidRPr="007A6374">
        <w:rPr>
          <w:i/>
        </w:rPr>
        <w:t>Jitter</w:t>
      </w:r>
      <w:r w:rsidRPr="007A6374">
        <w:t>).</w:t>
      </w:r>
    </w:p>
    <w:p w14:paraId="2C1023C5" w14:textId="0238F85D" w:rsidR="007A6374" w:rsidRDefault="007A6374" w:rsidP="007A6374">
      <w:pPr>
        <w:pStyle w:val="Corpodetexto"/>
        <w:rPr>
          <w:b/>
        </w:rPr>
      </w:pPr>
    </w:p>
    <w:p w14:paraId="3D7E0E61" w14:textId="14FCFB35" w:rsidR="007A6374" w:rsidRDefault="007A6374" w:rsidP="007A6374">
      <w:pPr>
        <w:pStyle w:val="Ttulo2"/>
      </w:pPr>
      <w:r>
        <w:t>Ameaças</w:t>
      </w:r>
    </w:p>
    <w:p w14:paraId="13D73802" w14:textId="77777777" w:rsidR="007A6374" w:rsidRDefault="007A6374" w:rsidP="00337E4F">
      <w:pPr>
        <w:pStyle w:val="Corpodetexto"/>
        <w:ind w:firstLine="357"/>
      </w:pPr>
      <w:r>
        <w:t xml:space="preserve">Todas as tecnologias são alvo de ameaças, no entanto a tecnologia </w:t>
      </w:r>
      <w:proofErr w:type="spellStart"/>
      <w:r>
        <w:t>VoIP</w:t>
      </w:r>
      <w:proofErr w:type="spellEnd"/>
      <w:r>
        <w:t xml:space="preserve"> não é uma exceção, contudo é mencionado abaixo alguns exemplos de ataques.</w:t>
      </w:r>
    </w:p>
    <w:p w14:paraId="0840CF7A" w14:textId="18366A31" w:rsidR="007A6374" w:rsidRDefault="007A6374" w:rsidP="0062493E">
      <w:pPr>
        <w:pStyle w:val="Corpodetexto"/>
        <w:numPr>
          <w:ilvl w:val="0"/>
          <w:numId w:val="3"/>
        </w:numPr>
      </w:pPr>
      <w:proofErr w:type="spellStart"/>
      <w:r>
        <w:rPr>
          <w:b/>
        </w:rPr>
        <w:lastRenderedPageBreak/>
        <w:t>D</w:t>
      </w:r>
      <w:r w:rsidRPr="007A6374">
        <w:rPr>
          <w:b/>
        </w:rPr>
        <w:t>oS</w:t>
      </w:r>
      <w:proofErr w:type="spellEnd"/>
      <w:r w:rsidRPr="007A6374">
        <w:rPr>
          <w:b/>
        </w:rPr>
        <w:t xml:space="preserve"> –</w:t>
      </w:r>
      <w:r>
        <w:t xml:space="preserve"> Uma falha no serviço central é suficiente para </w:t>
      </w:r>
      <w:r w:rsidR="006B4566">
        <w:t xml:space="preserve">impedir </w:t>
      </w:r>
      <w:r>
        <w:t>a realização de comunicações;</w:t>
      </w:r>
    </w:p>
    <w:p w14:paraId="22A2E228" w14:textId="18F4023A" w:rsidR="007A6374" w:rsidRDefault="007A6374" w:rsidP="0062493E">
      <w:pPr>
        <w:pStyle w:val="Corpodetexto"/>
        <w:numPr>
          <w:ilvl w:val="0"/>
          <w:numId w:val="3"/>
        </w:numPr>
      </w:pPr>
      <w:proofErr w:type="spellStart"/>
      <w:r w:rsidRPr="007A6374">
        <w:rPr>
          <w:b/>
        </w:rPr>
        <w:t>Caller</w:t>
      </w:r>
      <w:proofErr w:type="spellEnd"/>
      <w:r w:rsidRPr="007A6374">
        <w:rPr>
          <w:b/>
        </w:rPr>
        <w:t xml:space="preserve"> ID </w:t>
      </w:r>
      <w:proofErr w:type="spellStart"/>
      <w:r w:rsidRPr="007A6374">
        <w:rPr>
          <w:b/>
        </w:rPr>
        <w:t>Spoofing</w:t>
      </w:r>
      <w:proofErr w:type="spellEnd"/>
      <w:r w:rsidRPr="007A6374">
        <w:rPr>
          <w:b/>
        </w:rPr>
        <w:t xml:space="preserve"> –</w:t>
      </w:r>
      <w:r w:rsidRPr="007A6374">
        <w:t xml:space="preserve"> Possibilita a falsificação do ID da p</w:t>
      </w:r>
      <w:r>
        <w:t>essoa que faz a chamada;</w:t>
      </w:r>
    </w:p>
    <w:p w14:paraId="1CE6847B" w14:textId="18B593F0" w:rsidR="007A6374" w:rsidRDefault="007A6374" w:rsidP="0062493E">
      <w:pPr>
        <w:pStyle w:val="Corpodetexto"/>
        <w:numPr>
          <w:ilvl w:val="0"/>
          <w:numId w:val="3"/>
        </w:numPr>
      </w:pPr>
      <w:r w:rsidRPr="007A6374">
        <w:rPr>
          <w:b/>
        </w:rPr>
        <w:t>Man-in-</w:t>
      </w:r>
      <w:proofErr w:type="spellStart"/>
      <w:r w:rsidRPr="007A6374">
        <w:rPr>
          <w:b/>
        </w:rPr>
        <w:t>the</w:t>
      </w:r>
      <w:proofErr w:type="spellEnd"/>
      <w:r w:rsidRPr="007A6374">
        <w:rPr>
          <w:b/>
        </w:rPr>
        <w:t>-</w:t>
      </w:r>
      <w:proofErr w:type="spellStart"/>
      <w:r w:rsidRPr="007A6374">
        <w:rPr>
          <w:b/>
        </w:rPr>
        <w:t>middle</w:t>
      </w:r>
      <w:proofErr w:type="spellEnd"/>
      <w:r w:rsidRPr="007A6374">
        <w:rPr>
          <w:b/>
        </w:rPr>
        <w:t xml:space="preserve"> –</w:t>
      </w:r>
      <w:r w:rsidRPr="007A6374">
        <w:t xml:space="preserve"> </w:t>
      </w:r>
      <w:r>
        <w:t>Pode haver u</w:t>
      </w:r>
      <w:r w:rsidRPr="007A6374">
        <w:t>m acesso não autorizado ao</w:t>
      </w:r>
      <w:r>
        <w:t>s dados de comunicação e uma possível alteração dos mesmos.</w:t>
      </w:r>
    </w:p>
    <w:p w14:paraId="56BA11D5" w14:textId="2551BEC9" w:rsidR="005F7A27" w:rsidRDefault="005F7A27" w:rsidP="005F7A27">
      <w:pPr>
        <w:pStyle w:val="Ttulo2"/>
      </w:pPr>
      <w:r>
        <w:t>Modelo de Implementação</w:t>
      </w:r>
    </w:p>
    <w:p w14:paraId="6D76EA9C" w14:textId="77777777" w:rsidR="00337E4F" w:rsidRDefault="00337E4F" w:rsidP="00337E4F">
      <w:pPr>
        <w:pStyle w:val="Corpodetexto"/>
        <w:ind w:firstLine="357"/>
      </w:pPr>
      <w:r>
        <w:t>No presente tópico é apresentado uma solução de implementação da presente tecnologia, no entanto há outas soluções validadas e que estão igualmente corretas.</w:t>
      </w:r>
    </w:p>
    <w:p w14:paraId="78615BFD" w14:textId="77777777" w:rsidR="009E260B" w:rsidRDefault="00337E4F" w:rsidP="009E260B">
      <w:pPr>
        <w:pStyle w:val="Corpodetexto"/>
        <w:keepNext/>
        <w:ind w:firstLine="357"/>
      </w:pPr>
      <w:r>
        <w:t xml:space="preserve"> </w:t>
      </w:r>
      <w:r w:rsidRPr="00337E4F">
        <w:rPr>
          <w:noProof/>
        </w:rPr>
        <w:drawing>
          <wp:inline distT="0" distB="0" distL="0" distR="0" wp14:anchorId="0C706601" wp14:editId="63FD5E73">
            <wp:extent cx="5760085" cy="2649855"/>
            <wp:effectExtent l="0" t="0" r="0" b="0"/>
            <wp:docPr id="3074" name="Picture 2" descr="Resultado de imagem para voip firewall">
              <a:extLst xmlns:a="http://schemas.openxmlformats.org/drawingml/2006/main">
                <a:ext uri="{FF2B5EF4-FFF2-40B4-BE49-F238E27FC236}">
                  <a16:creationId xmlns:a16="http://schemas.microsoft.com/office/drawing/2014/main" id="{901A09B0-E66B-42E0-9234-44112422B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Resultado de imagem para voip firewall">
                      <a:extLst>
                        <a:ext uri="{FF2B5EF4-FFF2-40B4-BE49-F238E27FC236}">
                          <a16:creationId xmlns:a16="http://schemas.microsoft.com/office/drawing/2014/main" id="{901A09B0-E66B-42E0-9234-44112422B6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498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C2C6355" w14:textId="2B77B235" w:rsidR="005F7A27" w:rsidRDefault="009E260B" w:rsidP="009E260B">
      <w:pPr>
        <w:pStyle w:val="Legenda"/>
        <w:jc w:val="both"/>
      </w:pPr>
      <w:r>
        <w:t xml:space="preserve">Figura </w:t>
      </w:r>
      <w:r w:rsidR="00020E8E">
        <w:rPr>
          <w:noProof/>
        </w:rPr>
        <w:fldChar w:fldCharType="begin"/>
      </w:r>
      <w:r w:rsidR="00020E8E">
        <w:rPr>
          <w:noProof/>
        </w:rPr>
        <w:instrText xml:space="preserve"> SEQ Figura \* ARABIC </w:instrText>
      </w:r>
      <w:r w:rsidR="00020E8E">
        <w:rPr>
          <w:noProof/>
        </w:rPr>
        <w:fldChar w:fldCharType="separate"/>
      </w:r>
      <w:r w:rsidR="00D6056F">
        <w:rPr>
          <w:noProof/>
        </w:rPr>
        <w:t>1</w:t>
      </w:r>
      <w:r w:rsidR="00020E8E">
        <w:rPr>
          <w:noProof/>
        </w:rPr>
        <w:fldChar w:fldCharType="end"/>
      </w:r>
      <w:r>
        <w:t xml:space="preserve"> – Modelo de Implementação da Tecnologia </w:t>
      </w:r>
      <w:proofErr w:type="spellStart"/>
      <w:r>
        <w:t>VoIP</w:t>
      </w:r>
      <w:proofErr w:type="spellEnd"/>
    </w:p>
    <w:p w14:paraId="794D819A" w14:textId="39941384" w:rsidR="00837747" w:rsidRPr="00837747" w:rsidRDefault="00913DA1" w:rsidP="00913DA1">
      <w:pPr>
        <w:pStyle w:val="Corpodetexto"/>
        <w:ind w:firstLine="357"/>
      </w:pPr>
      <w:r>
        <w:t>O</w:t>
      </w:r>
      <w:r w:rsidR="00837747">
        <w:t xml:space="preserve">s tópicos apresentados abaixo </w:t>
      </w:r>
      <w:r>
        <w:t xml:space="preserve">procuram esclarecer o funcionamento e a necessidade de uso de alguns equipamentos usados na </w:t>
      </w:r>
      <w:r w:rsidR="00837747">
        <w:t xml:space="preserve">tecnologia </w:t>
      </w:r>
      <w:proofErr w:type="spellStart"/>
      <w:r w:rsidR="00837747">
        <w:t>VoIP</w:t>
      </w:r>
      <w:proofErr w:type="spellEnd"/>
      <w:r w:rsidR="00837747">
        <w:t>.</w:t>
      </w:r>
    </w:p>
    <w:p w14:paraId="3D6FBA16" w14:textId="4B97FA7D" w:rsidR="009E260B" w:rsidRDefault="00837747" w:rsidP="00837747">
      <w:pPr>
        <w:pStyle w:val="Corpodetexto"/>
        <w:numPr>
          <w:ilvl w:val="0"/>
          <w:numId w:val="8"/>
        </w:numPr>
      </w:pPr>
      <w:r w:rsidRPr="00913DA1">
        <w:rPr>
          <w:b/>
        </w:rPr>
        <w:t>PABX</w:t>
      </w:r>
      <w:r>
        <w:t xml:space="preserve"> é o centro d</w:t>
      </w:r>
      <w:r w:rsidR="00B70A75">
        <w:t>e</w:t>
      </w:r>
      <w:r>
        <w:t xml:space="preserve"> distribuição da tecnologia </w:t>
      </w:r>
      <w:proofErr w:type="spellStart"/>
      <w:r>
        <w:t>VoIP</w:t>
      </w:r>
      <w:proofErr w:type="spellEnd"/>
      <w:r w:rsidR="00913DA1">
        <w:t>;</w:t>
      </w:r>
    </w:p>
    <w:p w14:paraId="05430337" w14:textId="251FB464" w:rsidR="00913DA1" w:rsidRDefault="00913DA1" w:rsidP="00837747">
      <w:pPr>
        <w:pStyle w:val="Corpodetexto"/>
        <w:numPr>
          <w:ilvl w:val="0"/>
          <w:numId w:val="8"/>
        </w:numPr>
      </w:pPr>
      <w:r>
        <w:t xml:space="preserve">A </w:t>
      </w:r>
      <w:r w:rsidRPr="00913DA1">
        <w:rPr>
          <w:b/>
        </w:rPr>
        <w:t>firewall</w:t>
      </w:r>
      <w:r>
        <w:t xml:space="preserve"> tem o objetivo de aplicar políticas de segurança na rede;</w:t>
      </w:r>
    </w:p>
    <w:p w14:paraId="381A515A" w14:textId="2A39001C" w:rsidR="00913DA1" w:rsidRDefault="00913DA1" w:rsidP="00837747">
      <w:pPr>
        <w:pStyle w:val="Corpodetexto"/>
        <w:numPr>
          <w:ilvl w:val="0"/>
          <w:numId w:val="8"/>
        </w:numPr>
      </w:pPr>
      <w:r>
        <w:t xml:space="preserve">O </w:t>
      </w:r>
      <w:r w:rsidRPr="00913DA1">
        <w:rPr>
          <w:b/>
        </w:rPr>
        <w:t>router</w:t>
      </w:r>
      <w:r>
        <w:t xml:space="preserve"> é responsável pelo encaminhamento de pacotes entre diferentes redes</w:t>
      </w:r>
      <w:r w:rsidR="00DE55F4">
        <w:t>;</w:t>
      </w:r>
    </w:p>
    <w:p w14:paraId="3AAC4E16" w14:textId="3B405ECF" w:rsidR="00913DA1" w:rsidRDefault="00913DA1" w:rsidP="00837747">
      <w:pPr>
        <w:pStyle w:val="Corpodetexto"/>
        <w:numPr>
          <w:ilvl w:val="0"/>
          <w:numId w:val="8"/>
        </w:numPr>
      </w:pPr>
      <w:r>
        <w:lastRenderedPageBreak/>
        <w:t xml:space="preserve">A </w:t>
      </w:r>
      <w:r w:rsidRPr="00913DA1">
        <w:rPr>
          <w:b/>
        </w:rPr>
        <w:t>ATA</w:t>
      </w:r>
      <w:r>
        <w:rPr>
          <w:b/>
        </w:rPr>
        <w:t xml:space="preserve"> </w:t>
      </w:r>
      <w:r>
        <w:t xml:space="preserve">é um adaptador </w:t>
      </w:r>
      <w:r w:rsidR="00DE55F4">
        <w:t xml:space="preserve">para </w:t>
      </w:r>
      <w:r>
        <w:t xml:space="preserve">os telefones tradicionais </w:t>
      </w:r>
      <w:r w:rsidR="00DE55F4">
        <w:t>para que estes se possam ligar à rede IP;</w:t>
      </w:r>
    </w:p>
    <w:p w14:paraId="476685D0" w14:textId="53A79967" w:rsidR="00DE55F4" w:rsidRDefault="00DE55F4" w:rsidP="00837747">
      <w:pPr>
        <w:pStyle w:val="Corpodetexto"/>
        <w:numPr>
          <w:ilvl w:val="0"/>
          <w:numId w:val="8"/>
        </w:numPr>
      </w:pPr>
      <w:r>
        <w:t xml:space="preserve">O </w:t>
      </w:r>
      <w:r w:rsidRPr="00DE55F4">
        <w:rPr>
          <w:b/>
        </w:rPr>
        <w:t>telefone IP</w:t>
      </w:r>
      <w:r>
        <w:rPr>
          <w:b/>
        </w:rPr>
        <w:t xml:space="preserve"> </w:t>
      </w:r>
      <w:r>
        <w:t>permite efetuar e receber chamadas usando a tecnologia em estudo;</w:t>
      </w:r>
    </w:p>
    <w:p w14:paraId="5D340C2C" w14:textId="67C5EBDD" w:rsidR="00DE55F4" w:rsidRDefault="00DE55F4" w:rsidP="00837747">
      <w:pPr>
        <w:pStyle w:val="Corpodetexto"/>
        <w:numPr>
          <w:ilvl w:val="0"/>
          <w:numId w:val="8"/>
        </w:numPr>
      </w:pPr>
      <w:r>
        <w:t xml:space="preserve">A </w:t>
      </w:r>
      <w:r w:rsidRPr="00DE55F4">
        <w:rPr>
          <w:b/>
        </w:rPr>
        <w:t>PSTN</w:t>
      </w:r>
      <w:r>
        <w:rPr>
          <w:b/>
        </w:rPr>
        <w:t xml:space="preserve"> </w:t>
      </w:r>
      <w:r>
        <w:t>é a r</w:t>
      </w:r>
      <w:r w:rsidRPr="00DE55F4">
        <w:t xml:space="preserve">ede </w:t>
      </w:r>
      <w:r>
        <w:t>t</w:t>
      </w:r>
      <w:r w:rsidRPr="00DE55F4">
        <w:t xml:space="preserve">elefônica </w:t>
      </w:r>
      <w:r>
        <w:t>p</w:t>
      </w:r>
      <w:r w:rsidRPr="00DE55F4">
        <w:t xml:space="preserve">ública </w:t>
      </w:r>
      <w:r>
        <w:t>c</w:t>
      </w:r>
      <w:r w:rsidRPr="00DE55F4">
        <w:t>omutada</w:t>
      </w:r>
      <w:r>
        <w:t>;</w:t>
      </w:r>
    </w:p>
    <w:p w14:paraId="2EF6783E" w14:textId="585C4AEB" w:rsidR="00DE55F4" w:rsidRDefault="00DE55F4" w:rsidP="00837747">
      <w:pPr>
        <w:pStyle w:val="Corpodetexto"/>
        <w:numPr>
          <w:ilvl w:val="0"/>
          <w:numId w:val="8"/>
        </w:numPr>
      </w:pPr>
      <w:r>
        <w:t xml:space="preserve">O </w:t>
      </w:r>
      <w:proofErr w:type="spellStart"/>
      <w:r>
        <w:rPr>
          <w:b/>
        </w:rPr>
        <w:t>Softphone</w:t>
      </w:r>
      <w:proofErr w:type="spellEnd"/>
      <w:r>
        <w:rPr>
          <w:b/>
        </w:rPr>
        <w:t xml:space="preserve"> </w:t>
      </w:r>
      <w:r>
        <w:t>é um programa/aplicação que permite fazer chamadas usando computadores, tablets e telemóveis;</w:t>
      </w:r>
    </w:p>
    <w:p w14:paraId="67B31167" w14:textId="3C138362" w:rsidR="00DE55F4" w:rsidRPr="009E260B" w:rsidRDefault="00DE55F4" w:rsidP="00837747">
      <w:pPr>
        <w:pStyle w:val="Corpodetexto"/>
        <w:numPr>
          <w:ilvl w:val="0"/>
          <w:numId w:val="8"/>
        </w:numPr>
      </w:pPr>
      <w:r>
        <w:t xml:space="preserve">A </w:t>
      </w:r>
      <w:r>
        <w:rPr>
          <w:b/>
        </w:rPr>
        <w:t xml:space="preserve">Operadora GSM </w:t>
      </w:r>
      <w:r>
        <w:t xml:space="preserve">é como o próprio nome indica a operadora de telecomunicações que fornece serviços para a troca de chamadas entre os diversos utilizadores existentes. </w:t>
      </w:r>
    </w:p>
    <w:p w14:paraId="4DEBB009" w14:textId="1CFCF179" w:rsidR="005F7A27" w:rsidRDefault="005F7A27" w:rsidP="005F7A27">
      <w:pPr>
        <w:pStyle w:val="Ttulo2"/>
      </w:pPr>
      <w:r>
        <w:t>Codecs</w:t>
      </w:r>
    </w:p>
    <w:p w14:paraId="7FC27E84" w14:textId="77777777" w:rsidR="005F7A27" w:rsidRDefault="005F7A27" w:rsidP="00337E4F">
      <w:pPr>
        <w:pStyle w:val="Corpodetexto"/>
        <w:ind w:firstLine="357"/>
      </w:pPr>
      <w:r>
        <w:t xml:space="preserve">Os </w:t>
      </w:r>
      <w:proofErr w:type="spellStart"/>
      <w:r>
        <w:t>codecs</w:t>
      </w:r>
      <w:proofErr w:type="spellEnd"/>
      <w:r>
        <w:t xml:space="preserve"> são dispositivos conversores analógicos/digitais usados na compactação e descompactação de vários tipos de dados.</w:t>
      </w:r>
    </w:p>
    <w:p w14:paraId="2EC87F0F" w14:textId="2AA73976" w:rsidR="005F7A27" w:rsidRDefault="005F7A27" w:rsidP="00337E4F">
      <w:pPr>
        <w:pStyle w:val="Corpodetexto"/>
        <w:ind w:firstLine="357"/>
      </w:pPr>
      <w:r>
        <w:t xml:space="preserve">Os </w:t>
      </w:r>
      <w:proofErr w:type="spellStart"/>
      <w:r>
        <w:t>codecs</w:t>
      </w:r>
      <w:proofErr w:type="spellEnd"/>
      <w:r>
        <w:t xml:space="preserve"> podem ser classificados em codificadores de forma de onda e codificadores paramétricos. Os codificadores de forma de onda fornecem um sinal codificado e o mais próximo possível do sinal analógico original. Os codificadores paramétricos modelam o sinal de voz </w:t>
      </w:r>
      <w:r w:rsidR="00872CD2">
        <w:t>original e envia apenas os parâmetros deste modelo.</w:t>
      </w:r>
    </w:p>
    <w:p w14:paraId="69120E88" w14:textId="28003765" w:rsidR="005F7A27" w:rsidRPr="005F7A27" w:rsidRDefault="00872CD2" w:rsidP="00337E4F">
      <w:pPr>
        <w:pStyle w:val="Corpodetexto"/>
        <w:ind w:firstLine="357"/>
      </w:pPr>
      <w:r>
        <w:t xml:space="preserve">Os </w:t>
      </w:r>
      <w:proofErr w:type="spellStart"/>
      <w:r>
        <w:t>codecs</w:t>
      </w:r>
      <w:proofErr w:type="spellEnd"/>
      <w:r>
        <w:t xml:space="preserve"> baseiam-se numa predição linear </w:t>
      </w:r>
      <w:r w:rsidRPr="00872CD2">
        <w:t>(</w:t>
      </w:r>
      <w:r w:rsidRPr="00872CD2">
        <w:rPr>
          <w:i/>
        </w:rPr>
        <w:t xml:space="preserve">Linear </w:t>
      </w:r>
      <w:proofErr w:type="spellStart"/>
      <w:r w:rsidRPr="00872CD2">
        <w:rPr>
          <w:i/>
        </w:rPr>
        <w:t>Prediction</w:t>
      </w:r>
      <w:proofErr w:type="spellEnd"/>
      <w:r w:rsidRPr="00872CD2">
        <w:rPr>
          <w:i/>
        </w:rPr>
        <w:t xml:space="preserve"> </w:t>
      </w:r>
      <w:proofErr w:type="spellStart"/>
      <w:r w:rsidRPr="00872CD2">
        <w:rPr>
          <w:i/>
        </w:rPr>
        <w:t>Code</w:t>
      </w:r>
      <w:proofErr w:type="spellEnd"/>
      <w:r w:rsidRPr="00872CD2">
        <w:rPr>
          <w:i/>
        </w:rPr>
        <w:t xml:space="preserve"> – LPC</w:t>
      </w:r>
      <w:r w:rsidRPr="00872CD2">
        <w:t>) para alcançar altas taxas de compressão.</w:t>
      </w:r>
      <w:r w:rsidR="005F7A27">
        <w:tab/>
      </w:r>
    </w:p>
    <w:p w14:paraId="07C0FE9C" w14:textId="4E269BC7" w:rsidR="00872CD2" w:rsidRDefault="00872CD2" w:rsidP="00872CD2">
      <w:pPr>
        <w:pStyle w:val="Ttulo2"/>
      </w:pPr>
      <w:r>
        <w:t>Protocolos VoIP</w:t>
      </w:r>
    </w:p>
    <w:p w14:paraId="4E27A911" w14:textId="77777777" w:rsidR="00872CD2" w:rsidRDefault="00872CD2" w:rsidP="00337E4F">
      <w:pPr>
        <w:pStyle w:val="Corpodetexto"/>
        <w:ind w:firstLine="357"/>
      </w:pPr>
      <w:r>
        <w:t xml:space="preserve">Podemos dividir os protocolos </w:t>
      </w:r>
      <w:proofErr w:type="spellStart"/>
      <w:r>
        <w:t>VoIP</w:t>
      </w:r>
      <w:proofErr w:type="spellEnd"/>
      <w:r>
        <w:t xml:space="preserve"> em três grandes categorias. </w:t>
      </w:r>
    </w:p>
    <w:p w14:paraId="6015E113" w14:textId="419741F5" w:rsidR="00872CD2" w:rsidRDefault="00872CD2" w:rsidP="0062493E">
      <w:pPr>
        <w:pStyle w:val="Corpodetexto"/>
        <w:numPr>
          <w:ilvl w:val="0"/>
          <w:numId w:val="4"/>
        </w:numPr>
      </w:pPr>
      <w:r w:rsidRPr="00872CD2">
        <w:rPr>
          <w:b/>
        </w:rPr>
        <w:t>Sinalização</w:t>
      </w:r>
    </w:p>
    <w:p w14:paraId="3CA4B169" w14:textId="1D82F190" w:rsidR="00872CD2" w:rsidRDefault="00872CD2" w:rsidP="0062493E">
      <w:pPr>
        <w:pStyle w:val="Corpodetexto"/>
        <w:numPr>
          <w:ilvl w:val="1"/>
          <w:numId w:val="4"/>
        </w:numPr>
      </w:pPr>
      <w:r>
        <w:t>H. 323 – Responsável pela sinalização;</w:t>
      </w:r>
    </w:p>
    <w:p w14:paraId="08F9157D" w14:textId="47AEF972" w:rsidR="005F7A27" w:rsidRDefault="00872CD2" w:rsidP="0062493E">
      <w:pPr>
        <w:pStyle w:val="Corpodetexto"/>
        <w:numPr>
          <w:ilvl w:val="1"/>
          <w:numId w:val="4"/>
        </w:numPr>
      </w:pPr>
      <w:r>
        <w:t>SIP – Inicio de Sessão</w:t>
      </w:r>
    </w:p>
    <w:p w14:paraId="499AA785" w14:textId="77777777" w:rsidR="00872CD2" w:rsidRDefault="00872CD2" w:rsidP="0062493E">
      <w:pPr>
        <w:pStyle w:val="Corpodetexto"/>
        <w:numPr>
          <w:ilvl w:val="0"/>
          <w:numId w:val="4"/>
        </w:numPr>
      </w:pPr>
      <w:r w:rsidRPr="00872CD2">
        <w:rPr>
          <w:b/>
        </w:rPr>
        <w:lastRenderedPageBreak/>
        <w:t>Controlo de Gateway</w:t>
      </w:r>
      <w:r>
        <w:t xml:space="preserve"> </w:t>
      </w:r>
    </w:p>
    <w:p w14:paraId="6202499F" w14:textId="34101F85" w:rsidR="00872CD2" w:rsidRDefault="00872CD2" w:rsidP="0062493E">
      <w:pPr>
        <w:pStyle w:val="Corpodetexto"/>
        <w:numPr>
          <w:ilvl w:val="1"/>
          <w:numId w:val="4"/>
        </w:numPr>
      </w:pPr>
      <w:r>
        <w:t xml:space="preserve">MGCP – Protocolo de controlo do </w:t>
      </w:r>
      <w:r w:rsidR="006B4566">
        <w:t>G</w:t>
      </w:r>
      <w:r>
        <w:t>ateway media.</w:t>
      </w:r>
    </w:p>
    <w:p w14:paraId="19C2A4BD" w14:textId="2AB447DE" w:rsidR="00872CD2" w:rsidRDefault="00872CD2" w:rsidP="0062493E">
      <w:pPr>
        <w:pStyle w:val="Corpodetexto"/>
        <w:numPr>
          <w:ilvl w:val="1"/>
          <w:numId w:val="4"/>
        </w:numPr>
      </w:pPr>
      <w:r>
        <w:t>MEGACO – Combinação de elementos do protocolo MGCP e H.323</w:t>
      </w:r>
    </w:p>
    <w:p w14:paraId="747A1346" w14:textId="77777777" w:rsidR="00872CD2" w:rsidRDefault="00872CD2" w:rsidP="0062493E">
      <w:pPr>
        <w:pStyle w:val="Corpodetexto"/>
        <w:numPr>
          <w:ilvl w:val="0"/>
          <w:numId w:val="4"/>
        </w:numPr>
      </w:pPr>
      <w:r w:rsidRPr="00872CD2">
        <w:rPr>
          <w:b/>
        </w:rPr>
        <w:t>Media (Voz)</w:t>
      </w:r>
      <w:r>
        <w:t xml:space="preserve"> </w:t>
      </w:r>
    </w:p>
    <w:p w14:paraId="3151DEA2" w14:textId="769FAC98" w:rsidR="00872CD2" w:rsidRDefault="00872CD2" w:rsidP="0062493E">
      <w:pPr>
        <w:pStyle w:val="Corpodetexto"/>
        <w:numPr>
          <w:ilvl w:val="1"/>
          <w:numId w:val="4"/>
        </w:numPr>
      </w:pPr>
      <w:r>
        <w:t>RTP – Transporte em tempo real;</w:t>
      </w:r>
    </w:p>
    <w:p w14:paraId="680F93B3" w14:textId="69949ECF" w:rsidR="00872CD2" w:rsidRDefault="00872CD2" w:rsidP="0062493E">
      <w:pPr>
        <w:pStyle w:val="Corpodetexto"/>
        <w:numPr>
          <w:ilvl w:val="1"/>
          <w:numId w:val="4"/>
        </w:numPr>
      </w:pPr>
      <w:r>
        <w:t xml:space="preserve">RCTP – </w:t>
      </w:r>
      <w:proofErr w:type="spellStart"/>
      <w:r>
        <w:t>Streaming</w:t>
      </w:r>
      <w:proofErr w:type="spellEnd"/>
      <w:r>
        <w:t xml:space="preserve"> em tempo real.</w:t>
      </w:r>
    </w:p>
    <w:p w14:paraId="0C919D22" w14:textId="65206D17" w:rsidR="007B3990" w:rsidRPr="00760D5F" w:rsidRDefault="00760D5F" w:rsidP="00760D5F">
      <w:pPr>
        <w:pStyle w:val="Corpodetexto"/>
      </w:pPr>
      <w:r>
        <w:rPr>
          <w:noProof/>
        </w:rPr>
        <w:drawing>
          <wp:inline distT="0" distB="0" distL="0" distR="0" wp14:anchorId="03F1B593" wp14:editId="7DC0EB45">
            <wp:extent cx="5760085" cy="3432175"/>
            <wp:effectExtent l="0" t="0" r="0" b="0"/>
            <wp:docPr id="1026" name="Picture 2" descr="http://api.ning.com/files/5EblUC7Bp6jPscoQbIqHzk01g3Fo9meqL3Lp6RBC8B0wGiKMbAnyr58SHktNy-VywF-y-egFvVYD7MiyQoKsn02XZSvKpAgi/TecVoip_fig2.gif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49FD6BF9-EE92-42B8-A17D-0D55E7A8D5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api.ning.com/files/5EblUC7Bp6jPscoQbIqHzk01g3Fo9meqL3Lp6RBC8B0wGiKMbAnyr58SHktNy-VywF-y-egFvVYD7MiyQoKsn02XZSvKpAgi/TecVoip_fig2.gif">
                      <a:hlinkClick r:id="rId10"/>
                      <a:extLst>
                        <a:ext uri="{FF2B5EF4-FFF2-40B4-BE49-F238E27FC236}">
                          <a16:creationId xmlns:a16="http://schemas.microsoft.com/office/drawing/2014/main" id="{49FD6BF9-EE92-42B8-A17D-0D55E7A8D5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3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945E2EA" w14:textId="56C62ABA" w:rsidR="003B74A9" w:rsidRDefault="007B3990" w:rsidP="007B247C">
      <w:pPr>
        <w:pStyle w:val="Legenda"/>
        <w:keepNext w:val="0"/>
      </w:pPr>
      <w:bookmarkStart w:id="6" w:name="_Ref231575390"/>
      <w:bookmarkStart w:id="7" w:name="_Toc440330892"/>
      <w:r>
        <w:t>F</w:t>
      </w:r>
      <w:r w:rsidR="003B74A9" w:rsidRPr="00596952">
        <w:t xml:space="preserve">igura </w:t>
      </w:r>
      <w:r w:rsidR="0062493E">
        <w:rPr>
          <w:noProof/>
        </w:rPr>
        <w:fldChar w:fldCharType="begin"/>
      </w:r>
      <w:r w:rsidR="0062493E">
        <w:rPr>
          <w:noProof/>
        </w:rPr>
        <w:instrText xml:space="preserve"> STYLEREF 1 \s </w:instrText>
      </w:r>
      <w:r w:rsidR="0062493E">
        <w:rPr>
          <w:noProof/>
        </w:rPr>
        <w:fldChar w:fldCharType="separate"/>
      </w:r>
      <w:r w:rsidR="00D6056F">
        <w:rPr>
          <w:noProof/>
        </w:rPr>
        <w:t>1</w:t>
      </w:r>
      <w:r w:rsidR="0062493E">
        <w:rPr>
          <w:noProof/>
        </w:rPr>
        <w:fldChar w:fldCharType="end"/>
      </w:r>
      <w:r w:rsidR="00AA7CB0">
        <w:t>.</w:t>
      </w:r>
      <w:r w:rsidR="0062493E">
        <w:rPr>
          <w:noProof/>
        </w:rPr>
        <w:fldChar w:fldCharType="begin"/>
      </w:r>
      <w:r w:rsidR="0062493E">
        <w:rPr>
          <w:noProof/>
        </w:rPr>
        <w:instrText xml:space="preserve"> SEQ Figura \* ARABIC \s 1 </w:instrText>
      </w:r>
      <w:r w:rsidR="0062493E">
        <w:rPr>
          <w:noProof/>
        </w:rPr>
        <w:fldChar w:fldCharType="separate"/>
      </w:r>
      <w:r w:rsidR="00D6056F">
        <w:rPr>
          <w:noProof/>
        </w:rPr>
        <w:t>2</w:t>
      </w:r>
      <w:r w:rsidR="0062493E">
        <w:rPr>
          <w:noProof/>
        </w:rPr>
        <w:fldChar w:fldCharType="end"/>
      </w:r>
      <w:bookmarkEnd w:id="6"/>
      <w:r w:rsidR="003B74A9" w:rsidRPr="00596952">
        <w:t xml:space="preserve"> – </w:t>
      </w:r>
      <w:r w:rsidR="00760D5F">
        <w:t xml:space="preserve">Protocolos usados na tecnologia </w:t>
      </w:r>
      <w:proofErr w:type="spellStart"/>
      <w:r w:rsidR="00760D5F">
        <w:t>VoIP</w:t>
      </w:r>
      <w:bookmarkEnd w:id="7"/>
      <w:proofErr w:type="spellEnd"/>
    </w:p>
    <w:p w14:paraId="55634DD1" w14:textId="4C24D5F5" w:rsidR="00760D5F" w:rsidRDefault="00760D5F" w:rsidP="00646F06">
      <w:pPr>
        <w:pStyle w:val="Ttulo3"/>
      </w:pPr>
      <w:r>
        <w:t>Protocolo H.323</w:t>
      </w:r>
    </w:p>
    <w:p w14:paraId="11DF1C08" w14:textId="1CC21088" w:rsidR="00760D5F" w:rsidRDefault="00760D5F" w:rsidP="00337E4F">
      <w:pPr>
        <w:pStyle w:val="Corpodetexto"/>
        <w:ind w:firstLine="357"/>
      </w:pPr>
      <w:r>
        <w:t>O protocolo H.323 é um conjunto de protocolos definidos pela União Internacional de Telecomunicações (ITU-T), no entanto o mesmo inclui vários padrões na sua arquitetura e fornece mecanismos para a comunicação de vídeo e colaboração de dados.</w:t>
      </w:r>
    </w:p>
    <w:p w14:paraId="5C00EEEC" w14:textId="1A291ED8" w:rsidR="00760D5F" w:rsidRDefault="00F219E9" w:rsidP="00337E4F">
      <w:pPr>
        <w:pStyle w:val="Corpodetexto"/>
        <w:ind w:firstLine="357"/>
      </w:pPr>
      <w:r>
        <w:t>É permitido a troca de informação através de áudio, vídeo, dados, controlo de comunicação onde há troca de funções de suporte e controlo de canais de lógica e controlo de ligações que permite o início e fim das sessões.</w:t>
      </w:r>
    </w:p>
    <w:p w14:paraId="654294C1" w14:textId="70FF41B6" w:rsidR="006B4566" w:rsidRDefault="00F219E9" w:rsidP="006B4566">
      <w:pPr>
        <w:pStyle w:val="Corpodetexto"/>
        <w:ind w:firstLine="357"/>
      </w:pPr>
      <w:r>
        <w:lastRenderedPageBreak/>
        <w:t>Os protocolos que compõem o H.323 são divididos em dois grupos.</w:t>
      </w:r>
    </w:p>
    <w:p w14:paraId="5DFA16C9" w14:textId="08905A28" w:rsidR="00F219E9" w:rsidRDefault="00F219E9" w:rsidP="006B4566">
      <w:pPr>
        <w:pStyle w:val="Corpodetexto"/>
        <w:numPr>
          <w:ilvl w:val="0"/>
          <w:numId w:val="10"/>
        </w:numPr>
        <w:rPr>
          <w:b/>
        </w:rPr>
      </w:pPr>
      <w:r w:rsidRPr="00F219E9">
        <w:rPr>
          <w:b/>
        </w:rPr>
        <w:t>Série</w:t>
      </w:r>
    </w:p>
    <w:p w14:paraId="2D451310" w14:textId="77777777" w:rsidR="00F219E9" w:rsidRPr="00F219E9" w:rsidRDefault="00F219E9" w:rsidP="002A4389">
      <w:pPr>
        <w:pStyle w:val="Corpodetexto"/>
        <w:numPr>
          <w:ilvl w:val="1"/>
          <w:numId w:val="5"/>
        </w:numPr>
        <w:ind w:left="369"/>
      </w:pPr>
      <w:r w:rsidRPr="00F219E9">
        <w:rPr>
          <w:b/>
        </w:rPr>
        <w:t>H.225.0 (RAS)</w:t>
      </w:r>
      <w:r w:rsidRPr="00F219E9">
        <w:t xml:space="preserve"> – Fornece a resolução de endereços e serviços de controlo de admissão;</w:t>
      </w:r>
    </w:p>
    <w:p w14:paraId="4DF905AF" w14:textId="3AFB8C75" w:rsidR="00F219E9" w:rsidRPr="00F219E9" w:rsidRDefault="00F219E9" w:rsidP="002A4389">
      <w:pPr>
        <w:pStyle w:val="Corpodetexto"/>
        <w:numPr>
          <w:ilvl w:val="1"/>
          <w:numId w:val="5"/>
        </w:numPr>
        <w:ind w:left="369"/>
      </w:pPr>
      <w:r w:rsidRPr="00F219E9">
        <w:rPr>
          <w:b/>
        </w:rPr>
        <w:t>H.225.0</w:t>
      </w:r>
      <w:r w:rsidRPr="00F219E9">
        <w:t xml:space="preserve"> – </w:t>
      </w:r>
      <w:proofErr w:type="spellStart"/>
      <w:r w:rsidRPr="00F219E9">
        <w:t>Call</w:t>
      </w:r>
      <w:proofErr w:type="spellEnd"/>
      <w:r w:rsidRPr="00F219E9">
        <w:t xml:space="preserve"> </w:t>
      </w:r>
      <w:proofErr w:type="spellStart"/>
      <w:r w:rsidRPr="00F219E9">
        <w:t>Signaling</w:t>
      </w:r>
      <w:proofErr w:type="spellEnd"/>
      <w:r w:rsidRPr="00F219E9">
        <w:t xml:space="preserve"> – </w:t>
      </w:r>
      <w:r w:rsidR="00837747" w:rsidRPr="00F219E9">
        <w:t>Estabelece</w:t>
      </w:r>
      <w:r w:rsidRPr="00F219E9">
        <w:t xml:space="preserve"> a </w:t>
      </w:r>
      <w:r w:rsidR="00837747" w:rsidRPr="00F219E9">
        <w:t>comunicação</w:t>
      </w:r>
      <w:r w:rsidRPr="00F219E9">
        <w:t xml:space="preserve"> entre duas entidades;</w:t>
      </w:r>
    </w:p>
    <w:p w14:paraId="24DF6702" w14:textId="0ECEA62B" w:rsidR="00F219E9" w:rsidRPr="00F219E9" w:rsidRDefault="00F219E9" w:rsidP="002A4389">
      <w:pPr>
        <w:pStyle w:val="Corpodetexto"/>
        <w:numPr>
          <w:ilvl w:val="1"/>
          <w:numId w:val="5"/>
        </w:numPr>
        <w:ind w:left="369"/>
      </w:pPr>
      <w:r w:rsidRPr="00F219E9">
        <w:rPr>
          <w:b/>
        </w:rPr>
        <w:t>H.245 –</w:t>
      </w:r>
      <w:r w:rsidRPr="00F219E9">
        <w:t xml:space="preserve"> Descreve as mensagens e os procedimentos utilizados na troca de capacidade</w:t>
      </w:r>
      <w:r>
        <w:t xml:space="preserve">, </w:t>
      </w:r>
      <w:r w:rsidRPr="00F219E9">
        <w:t>abertura e encerramento dos canais de áudio, vídeo e dados</w:t>
      </w:r>
      <w:r>
        <w:t>.</w:t>
      </w:r>
    </w:p>
    <w:p w14:paraId="24599C8A" w14:textId="28C96DA1" w:rsidR="00F219E9" w:rsidRDefault="00F219E9" w:rsidP="002A4389">
      <w:pPr>
        <w:pStyle w:val="Corpodetexto"/>
        <w:numPr>
          <w:ilvl w:val="0"/>
          <w:numId w:val="5"/>
        </w:numPr>
        <w:ind w:left="0"/>
        <w:rPr>
          <w:b/>
        </w:rPr>
      </w:pPr>
      <w:r w:rsidRPr="00F219E9">
        <w:rPr>
          <w:b/>
        </w:rPr>
        <w:t>Complementares</w:t>
      </w:r>
    </w:p>
    <w:p w14:paraId="324944B3" w14:textId="77777777" w:rsidR="00B73FA4" w:rsidRPr="00F219E9" w:rsidRDefault="0062493E" w:rsidP="002A4389">
      <w:pPr>
        <w:pStyle w:val="Corpodetexto"/>
        <w:numPr>
          <w:ilvl w:val="1"/>
          <w:numId w:val="5"/>
        </w:numPr>
        <w:ind w:left="369"/>
      </w:pPr>
      <w:r w:rsidRPr="00F219E9">
        <w:rPr>
          <w:b/>
        </w:rPr>
        <w:t>H.235</w:t>
      </w:r>
      <w:r w:rsidRPr="00F219E9">
        <w:t xml:space="preserve"> – Implementação de segurança adicional ao H.323;</w:t>
      </w:r>
    </w:p>
    <w:p w14:paraId="3FDD46A4" w14:textId="77777777" w:rsidR="00B73FA4" w:rsidRPr="00F219E9" w:rsidRDefault="0062493E" w:rsidP="002A4389">
      <w:pPr>
        <w:pStyle w:val="Corpodetexto"/>
        <w:numPr>
          <w:ilvl w:val="1"/>
          <w:numId w:val="5"/>
        </w:numPr>
        <w:ind w:left="369"/>
      </w:pPr>
      <w:r w:rsidRPr="00F219E9">
        <w:rPr>
          <w:b/>
        </w:rPr>
        <w:t>H.239</w:t>
      </w:r>
      <w:r w:rsidRPr="00F219E9">
        <w:t xml:space="preserve"> – Descreve o fluxo em videoconferência;</w:t>
      </w:r>
    </w:p>
    <w:p w14:paraId="527F8132" w14:textId="4EFF0FBE" w:rsidR="00F219E9" w:rsidRPr="00F219E9" w:rsidRDefault="0062493E" w:rsidP="002A4389">
      <w:pPr>
        <w:pStyle w:val="Corpodetexto"/>
        <w:numPr>
          <w:ilvl w:val="1"/>
          <w:numId w:val="5"/>
        </w:numPr>
        <w:ind w:left="369"/>
      </w:pPr>
      <w:r w:rsidRPr="00F219E9">
        <w:rPr>
          <w:b/>
        </w:rPr>
        <w:t>H.460.18</w:t>
      </w:r>
      <w:r w:rsidRPr="00F219E9">
        <w:t xml:space="preserve"> – Fazer filtragem de pacotes (PF) / Tradução de Endereços na Rede (NAT);  </w:t>
      </w:r>
    </w:p>
    <w:p w14:paraId="40AB4A8B" w14:textId="77777777" w:rsidR="00F219E9" w:rsidRDefault="00F219E9" w:rsidP="002A4389">
      <w:pPr>
        <w:pStyle w:val="Corpodetexto"/>
      </w:pPr>
    </w:p>
    <w:p w14:paraId="59577AC6" w14:textId="5067312A" w:rsidR="00F219E9" w:rsidRDefault="00F219E9" w:rsidP="00CB3994">
      <w:pPr>
        <w:pStyle w:val="Ttulo3"/>
      </w:pPr>
      <w:r>
        <w:t>Protocolo SIP</w:t>
      </w:r>
    </w:p>
    <w:p w14:paraId="6334FF93" w14:textId="1AC4FB78" w:rsidR="00EF5F39" w:rsidRDefault="00F219E9" w:rsidP="00337E4F">
      <w:pPr>
        <w:pStyle w:val="Corpodetexto"/>
        <w:ind w:firstLine="357"/>
        <w:rPr>
          <w:iCs/>
        </w:rPr>
      </w:pPr>
      <w:r>
        <w:t xml:space="preserve">O protocolo </w:t>
      </w:r>
      <w:r w:rsidR="00EF5F39">
        <w:t xml:space="preserve">SIP </w:t>
      </w:r>
      <w:r>
        <w:t xml:space="preserve">é </w:t>
      </w:r>
      <w:r w:rsidR="00EF5F39">
        <w:t>o</w:t>
      </w:r>
      <w:r>
        <w:t xml:space="preserve"> protocolo padrão para o estabelecimento de chamadas de voz sobre redes </w:t>
      </w:r>
      <w:r w:rsidR="00EF5F39">
        <w:t>IP</w:t>
      </w:r>
      <w:r>
        <w:t>.</w:t>
      </w:r>
      <w:r w:rsidR="00EF5F39">
        <w:t xml:space="preserve"> É usado para criar, modificar e terminar um</w:t>
      </w:r>
      <w:r w:rsidR="006B4566">
        <w:t>a</w:t>
      </w:r>
      <w:r w:rsidR="00EF5F39">
        <w:t xml:space="preserve"> sessão entre um ou mais utilizadores, usa o modelo “Pedido-Resposta”, é baseado em texto, utiliza SIP </w:t>
      </w:r>
      <w:proofErr w:type="spellStart"/>
      <w:r w:rsidR="00EF5F39" w:rsidRPr="00EF5F39">
        <w:rPr>
          <w:i/>
          <w:iCs/>
        </w:rPr>
        <w:t>Uniform</w:t>
      </w:r>
      <w:proofErr w:type="spellEnd"/>
      <w:r w:rsidR="00EF5F39" w:rsidRPr="00EF5F39">
        <w:rPr>
          <w:i/>
          <w:iCs/>
        </w:rPr>
        <w:t xml:space="preserve"> </w:t>
      </w:r>
      <w:proofErr w:type="spellStart"/>
      <w:r w:rsidR="00EF5F39" w:rsidRPr="00EF5F39">
        <w:rPr>
          <w:i/>
          <w:iCs/>
        </w:rPr>
        <w:t>Resource</w:t>
      </w:r>
      <w:proofErr w:type="spellEnd"/>
      <w:r w:rsidR="00EF5F39" w:rsidRPr="00EF5F39">
        <w:rPr>
          <w:i/>
          <w:iCs/>
        </w:rPr>
        <w:t xml:space="preserve"> </w:t>
      </w:r>
      <w:proofErr w:type="spellStart"/>
      <w:r w:rsidR="00EF5F39" w:rsidRPr="00EF5F39">
        <w:rPr>
          <w:i/>
          <w:iCs/>
        </w:rPr>
        <w:t>Identifiers</w:t>
      </w:r>
      <w:proofErr w:type="spellEnd"/>
      <w:r w:rsidR="00EF5F39">
        <w:rPr>
          <w:i/>
          <w:iCs/>
        </w:rPr>
        <w:t xml:space="preserve"> </w:t>
      </w:r>
      <w:r w:rsidR="00EF5F39" w:rsidRPr="00EF5F39">
        <w:rPr>
          <w:i/>
          <w:iCs/>
        </w:rPr>
        <w:t>(SIP URI)</w:t>
      </w:r>
      <w:r w:rsidR="00EF5F39">
        <w:rPr>
          <w:i/>
          <w:iCs/>
        </w:rPr>
        <w:t xml:space="preserve"> </w:t>
      </w:r>
      <w:r w:rsidR="00EF5F39">
        <w:rPr>
          <w:iCs/>
        </w:rPr>
        <w:t>semelhantes aos de utilizados nos endereços de email, permite a criação de sessões usando a voz, vídeo ou dados, o transporte da informação da descrição da sessão é feito através do SDP incorporados nas mensagens SIP e assegura que a chamada chegue ao utilizador.</w:t>
      </w:r>
    </w:p>
    <w:p w14:paraId="12683E21" w14:textId="414BD656" w:rsidR="00EF5F39" w:rsidRDefault="00EF5F39" w:rsidP="00837747">
      <w:pPr>
        <w:pStyle w:val="Corpodetexto"/>
        <w:ind w:firstLine="357"/>
      </w:pPr>
      <w:r>
        <w:t>Na sinalização SIP, o estabelecimento, modificação ou encerramento das sessões é feito us</w:t>
      </w:r>
      <w:r w:rsidR="00837747">
        <w:t>a</w:t>
      </w:r>
      <w:r>
        <w:t>ndo troca de mensagens.</w:t>
      </w:r>
    </w:p>
    <w:p w14:paraId="0376530F" w14:textId="00EB9121" w:rsidR="00EF5F39" w:rsidRDefault="00EB576B" w:rsidP="00837747">
      <w:pPr>
        <w:pStyle w:val="Corpodetexto"/>
        <w:ind w:firstLine="357"/>
      </w:pPr>
      <w:r>
        <w:t>As principais operações disponibilizadas pelo protocolo SIP são:</w:t>
      </w:r>
    </w:p>
    <w:p w14:paraId="402AA6D5" w14:textId="371CF250" w:rsidR="00EB576B" w:rsidRPr="00EB576B" w:rsidRDefault="00EB576B" w:rsidP="0062493E">
      <w:pPr>
        <w:pStyle w:val="Corpodetexto"/>
        <w:numPr>
          <w:ilvl w:val="0"/>
          <w:numId w:val="6"/>
        </w:numPr>
      </w:pPr>
      <w:r w:rsidRPr="00EB576B">
        <w:t>Invite (inicia uma sessão);</w:t>
      </w:r>
    </w:p>
    <w:p w14:paraId="3F4F12B2" w14:textId="38380965" w:rsidR="00EB576B" w:rsidRPr="00EB576B" w:rsidRDefault="00EB576B" w:rsidP="0062493E">
      <w:pPr>
        <w:pStyle w:val="Corpodetexto"/>
        <w:numPr>
          <w:ilvl w:val="0"/>
          <w:numId w:val="6"/>
        </w:numPr>
      </w:pPr>
      <w:r w:rsidRPr="00EB576B">
        <w:t>ACK (Confirm</w:t>
      </w:r>
      <w:r>
        <w:t>a</w:t>
      </w:r>
      <w:r w:rsidRPr="00EB576B">
        <w:t xml:space="preserve"> a um INVITE);</w:t>
      </w:r>
    </w:p>
    <w:p w14:paraId="578CFDEB" w14:textId="77777777" w:rsidR="00EB576B" w:rsidRPr="00EB576B" w:rsidRDefault="00EB576B" w:rsidP="0062493E">
      <w:pPr>
        <w:pStyle w:val="Corpodetexto"/>
        <w:numPr>
          <w:ilvl w:val="0"/>
          <w:numId w:val="6"/>
        </w:numPr>
      </w:pPr>
      <w:r w:rsidRPr="00EB576B">
        <w:lastRenderedPageBreak/>
        <w:t>BYE (Termino da Sessão);</w:t>
      </w:r>
    </w:p>
    <w:p w14:paraId="56F6169B" w14:textId="77777777" w:rsidR="00EB576B" w:rsidRPr="00EB576B" w:rsidRDefault="00EB576B" w:rsidP="0062493E">
      <w:pPr>
        <w:pStyle w:val="Corpodetexto"/>
        <w:numPr>
          <w:ilvl w:val="0"/>
          <w:numId w:val="6"/>
        </w:numPr>
      </w:pPr>
      <w:proofErr w:type="spellStart"/>
      <w:r w:rsidRPr="00EB576B">
        <w:t>Cancel</w:t>
      </w:r>
      <w:proofErr w:type="spellEnd"/>
      <w:r w:rsidRPr="00EB576B">
        <w:t xml:space="preserve"> (Cancelamento da Sessão);</w:t>
      </w:r>
    </w:p>
    <w:p w14:paraId="39CE2A46" w14:textId="77777777" w:rsidR="00EB576B" w:rsidRPr="00EB576B" w:rsidRDefault="00EB576B" w:rsidP="0062493E">
      <w:pPr>
        <w:pStyle w:val="Corpodetexto"/>
        <w:numPr>
          <w:ilvl w:val="0"/>
          <w:numId w:val="6"/>
        </w:numPr>
      </w:pPr>
      <w:proofErr w:type="spellStart"/>
      <w:r w:rsidRPr="00EB576B">
        <w:t>Register</w:t>
      </w:r>
      <w:proofErr w:type="spellEnd"/>
      <w:r w:rsidRPr="00EB576B">
        <w:t xml:space="preserve"> (Registo ou remoção do Utilizador);</w:t>
      </w:r>
    </w:p>
    <w:p w14:paraId="682B4460" w14:textId="11EFED5C" w:rsidR="00EB576B" w:rsidRDefault="00EB576B" w:rsidP="0062493E">
      <w:pPr>
        <w:pStyle w:val="Corpodetexto"/>
        <w:numPr>
          <w:ilvl w:val="0"/>
          <w:numId w:val="6"/>
        </w:numPr>
      </w:pPr>
      <w:proofErr w:type="spellStart"/>
      <w:r w:rsidRPr="00EB576B">
        <w:t>Options</w:t>
      </w:r>
      <w:proofErr w:type="spellEnd"/>
      <w:r w:rsidRPr="00EB576B">
        <w:t xml:space="preserve"> (Consulta dos Recursos).</w:t>
      </w:r>
    </w:p>
    <w:p w14:paraId="3C718FD4" w14:textId="77777777" w:rsidR="006B4566" w:rsidRDefault="006B4566" w:rsidP="006B4566">
      <w:pPr>
        <w:pStyle w:val="Corpodetexto"/>
        <w:ind w:left="720"/>
      </w:pPr>
    </w:p>
    <w:p w14:paraId="1EF048A4" w14:textId="21D5F40C" w:rsidR="00EB576B" w:rsidRDefault="00EB576B" w:rsidP="006B4566">
      <w:pPr>
        <w:pStyle w:val="Corpodetexto"/>
        <w:ind w:firstLine="357"/>
        <w:rPr>
          <w:noProof/>
        </w:rPr>
      </w:pPr>
      <w:r>
        <w:t>Na imagem abaixo é apresentada a sequência das principais mensagens que iniciam uma chamada usando o protocolo SIP.</w:t>
      </w:r>
    </w:p>
    <w:p w14:paraId="418769A8" w14:textId="64B21584" w:rsidR="00EB576B" w:rsidRDefault="00EB576B" w:rsidP="00EB576B">
      <w:pPr>
        <w:pStyle w:val="Corpodetexto"/>
        <w:keepNext/>
        <w:jc w:val="center"/>
      </w:pPr>
      <w:r>
        <w:rPr>
          <w:noProof/>
        </w:rPr>
        <w:drawing>
          <wp:inline distT="0" distB="0" distL="0" distR="0" wp14:anchorId="43CBECAC" wp14:editId="3737D6F0">
            <wp:extent cx="5293832" cy="2529560"/>
            <wp:effectExtent l="0" t="0" r="2540" b="4445"/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gens SIP.pn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7" t="3324" r="4182" b="17591"/>
                    <a:stretch/>
                  </pic:blipFill>
                  <pic:spPr bwMode="auto">
                    <a:xfrm>
                      <a:off x="0" y="0"/>
                      <a:ext cx="5295818" cy="253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00D3" w14:textId="4A8DABCF" w:rsidR="00EB576B" w:rsidRPr="00EF5F39" w:rsidRDefault="00EB576B" w:rsidP="00EB576B">
      <w:pPr>
        <w:pStyle w:val="Legenda"/>
        <w:jc w:val="both"/>
      </w:pPr>
      <w:r>
        <w:t xml:space="preserve">Figura </w:t>
      </w:r>
      <w:r w:rsidR="00020E8E">
        <w:rPr>
          <w:noProof/>
        </w:rPr>
        <w:fldChar w:fldCharType="begin"/>
      </w:r>
      <w:r w:rsidR="00020E8E">
        <w:rPr>
          <w:noProof/>
        </w:rPr>
        <w:instrText xml:space="preserve"> SEQ Figura \* ARABIC </w:instrText>
      </w:r>
      <w:r w:rsidR="00020E8E">
        <w:rPr>
          <w:noProof/>
        </w:rPr>
        <w:fldChar w:fldCharType="separate"/>
      </w:r>
      <w:r w:rsidR="00D6056F">
        <w:rPr>
          <w:noProof/>
        </w:rPr>
        <w:t>3</w:t>
      </w:r>
      <w:r w:rsidR="00020E8E">
        <w:rPr>
          <w:noProof/>
        </w:rPr>
        <w:fldChar w:fldCharType="end"/>
      </w:r>
      <w:r>
        <w:t xml:space="preserve"> – Sequência das principais mensagens.</w:t>
      </w:r>
    </w:p>
    <w:p w14:paraId="350BFE38" w14:textId="09856474" w:rsidR="00F219E9" w:rsidRDefault="002E0E55" w:rsidP="00337E4F">
      <w:pPr>
        <w:pStyle w:val="Corpodetexto"/>
        <w:ind w:firstLine="357"/>
      </w:pPr>
      <w:r>
        <w:t>No que diz respeito ao endereçamento, o</w:t>
      </w:r>
      <w:r w:rsidR="00EB576B">
        <w:t xml:space="preserve">s </w:t>
      </w:r>
      <w:proofErr w:type="spellStart"/>
      <w:r w:rsidRPr="002E0E55">
        <w:rPr>
          <w:i/>
        </w:rPr>
        <w:t>Uniform</w:t>
      </w:r>
      <w:proofErr w:type="spellEnd"/>
      <w:r w:rsidRPr="002E0E55">
        <w:rPr>
          <w:i/>
        </w:rPr>
        <w:t xml:space="preserve"> </w:t>
      </w:r>
      <w:proofErr w:type="spellStart"/>
      <w:r w:rsidRPr="002E0E55">
        <w:rPr>
          <w:i/>
        </w:rPr>
        <w:t>Resource</w:t>
      </w:r>
      <w:proofErr w:type="spellEnd"/>
      <w:r w:rsidRPr="002E0E55">
        <w:rPr>
          <w:i/>
        </w:rPr>
        <w:t xml:space="preserve"> </w:t>
      </w:r>
      <w:proofErr w:type="spellStart"/>
      <w:r w:rsidRPr="002E0E55">
        <w:rPr>
          <w:i/>
        </w:rPr>
        <w:t>Identifiers</w:t>
      </w:r>
      <w:proofErr w:type="spellEnd"/>
      <w:r w:rsidRPr="002E0E55">
        <w:t xml:space="preserve"> (URI) são utilizados na rede SIP para localizar/identificar os utilizadores</w:t>
      </w:r>
      <w:r>
        <w:t xml:space="preserve"> e no caso das </w:t>
      </w:r>
      <w:r w:rsidRPr="002E0E55">
        <w:t xml:space="preserve">chamadas estabelecidas </w:t>
      </w:r>
      <w:r w:rsidR="006B4566">
        <w:t>usa-se</w:t>
      </w:r>
      <w:r w:rsidRPr="002E0E55">
        <w:t xml:space="preserve"> o DNS e o encaminhamento IP para fazer seguir os pedidos</w:t>
      </w:r>
      <w:r>
        <w:t xml:space="preserve">. </w:t>
      </w:r>
      <w:r w:rsidRPr="002E0E55">
        <w:t>Entre redes IP e PSTN há a necessidade de mapear os nú</w:t>
      </w:r>
      <w:bookmarkStart w:id="8" w:name="_GoBack"/>
      <w:bookmarkEnd w:id="8"/>
      <w:r w:rsidRPr="002E0E55">
        <w:t>meros da rede PSTN na rede SIP, no entanto há duas opções</w:t>
      </w:r>
      <w:r>
        <w:t xml:space="preserve"> para isso, o TEL URL (</w:t>
      </w:r>
      <w:proofErr w:type="spellStart"/>
      <w:r w:rsidRPr="002E0E55">
        <w:t>tel</w:t>
      </w:r>
      <w:proofErr w:type="spellEnd"/>
      <w:r w:rsidRPr="002E0E55">
        <w:t>: +351232671987</w:t>
      </w:r>
      <w:r>
        <w:t xml:space="preserve">) e o </w:t>
      </w:r>
      <w:r w:rsidRPr="002E0E55">
        <w:t>SIP URL (</w:t>
      </w:r>
      <w:hyperlink r:id="rId13" w:history="1">
        <w:r w:rsidRPr="006A73BC">
          <w:rPr>
            <w:rStyle w:val="Hiperligao"/>
          </w:rPr>
          <w:t>Sip:fabiosantos@ipg.pt</w:t>
        </w:r>
      </w:hyperlink>
      <w:r w:rsidRPr="002E0E55">
        <w:t>)</w:t>
      </w:r>
      <w:r>
        <w:t xml:space="preserve">. </w:t>
      </w:r>
      <w:r w:rsidRPr="002E0E55">
        <w:t>Quando é recebida uma chamada proveniente da PSTN, é criada uma correspondência do endereço telefónico no endereço SIP, e este processo é feito usando um servidor ENUM</w:t>
      </w:r>
      <w:r>
        <w:t>.</w:t>
      </w:r>
    </w:p>
    <w:p w14:paraId="2AAE2DFD" w14:textId="3EEE878A" w:rsidR="002E0E55" w:rsidRDefault="002E0E55" w:rsidP="00337E4F">
      <w:pPr>
        <w:pStyle w:val="Corpodetexto"/>
        <w:ind w:firstLine="357"/>
      </w:pPr>
      <w:r>
        <w:t>Existem 3 tipos de servidores no protocolo SIP, os de registo, de proxy e de redireccionamento, no entanto é apresentado abaixo uma breve explicação de cada um.</w:t>
      </w:r>
    </w:p>
    <w:p w14:paraId="50C13796" w14:textId="2E151F4F" w:rsidR="00B73FA4" w:rsidRPr="002E0E55" w:rsidRDefault="002E0E55" w:rsidP="0062493E">
      <w:pPr>
        <w:pStyle w:val="Corpodetexto"/>
        <w:numPr>
          <w:ilvl w:val="0"/>
          <w:numId w:val="7"/>
        </w:numPr>
      </w:pPr>
      <w:r>
        <w:lastRenderedPageBreak/>
        <w:t xml:space="preserve">O </w:t>
      </w:r>
      <w:r w:rsidRPr="002A33DF">
        <w:rPr>
          <w:b/>
        </w:rPr>
        <w:t xml:space="preserve">Servidor de Registo </w:t>
      </w:r>
      <w:r>
        <w:t>c</w:t>
      </w:r>
      <w:r w:rsidR="0062493E" w:rsidRPr="002E0E55">
        <w:t>ontém a localização dos utilizadores</w:t>
      </w:r>
      <w:r>
        <w:t xml:space="preserve">, </w:t>
      </w:r>
      <w:r w:rsidR="002A33DF">
        <w:t>a</w:t>
      </w:r>
      <w:r w:rsidR="0062493E" w:rsidRPr="002E0E55">
        <w:t>o receber um REGISTER, atualiza a base de dados usadas nos servidores</w:t>
      </w:r>
      <w:r w:rsidR="00837747">
        <w:t xml:space="preserve"> P</w:t>
      </w:r>
      <w:r w:rsidR="0062493E" w:rsidRPr="002A33DF">
        <w:rPr>
          <w:bCs/>
        </w:rPr>
        <w:t>roxy</w:t>
      </w:r>
      <w:r w:rsidR="0062493E" w:rsidRPr="002E0E55">
        <w:t xml:space="preserve"> e de </w:t>
      </w:r>
      <w:r w:rsidR="0062493E" w:rsidRPr="002A33DF">
        <w:rPr>
          <w:bCs/>
        </w:rPr>
        <w:t>redireccionamento</w:t>
      </w:r>
      <w:r w:rsidR="002A33DF" w:rsidRPr="002A33DF">
        <w:rPr>
          <w:bCs/>
        </w:rPr>
        <w:t xml:space="preserve"> e </w:t>
      </w:r>
      <w:r w:rsidR="002A33DF">
        <w:rPr>
          <w:bCs/>
        </w:rPr>
        <w:t>ainda r</w:t>
      </w:r>
      <w:r w:rsidR="0062493E" w:rsidRPr="002E0E55">
        <w:t xml:space="preserve">esponde com uma menagem a informar que o registo foi feito com sucesso; </w:t>
      </w:r>
    </w:p>
    <w:p w14:paraId="7C78FA5F" w14:textId="34B3BEB7" w:rsidR="002E0E55" w:rsidRDefault="002A33DF" w:rsidP="0062493E">
      <w:pPr>
        <w:pStyle w:val="Corpodetexto"/>
        <w:numPr>
          <w:ilvl w:val="0"/>
          <w:numId w:val="7"/>
        </w:numPr>
      </w:pPr>
      <w:r>
        <w:t xml:space="preserve">O </w:t>
      </w:r>
      <w:r w:rsidRPr="002A33DF">
        <w:rPr>
          <w:b/>
        </w:rPr>
        <w:t>Servidor Proxy é r</w:t>
      </w:r>
      <w:r w:rsidRPr="002A33DF">
        <w:t>esponsável pela localização do utilizador requente</w:t>
      </w:r>
      <w:r>
        <w:t>, a</w:t>
      </w:r>
      <w:r w:rsidRPr="002A33DF">
        <w:t>nalisa o domínio ao qual a mensagem está destinada e realiza o encaminhamento para o servidor proxy do domínio de destino</w:t>
      </w:r>
      <w:r>
        <w:t>.</w:t>
      </w:r>
    </w:p>
    <w:p w14:paraId="7C52E622" w14:textId="5BB8170E" w:rsidR="002E0E55" w:rsidRDefault="002A33DF" w:rsidP="00807902">
      <w:pPr>
        <w:pStyle w:val="Corpodetexto"/>
        <w:numPr>
          <w:ilvl w:val="0"/>
          <w:numId w:val="7"/>
        </w:numPr>
      </w:pPr>
      <w:r w:rsidRPr="00492DEB">
        <w:rPr>
          <w:b/>
          <w:bCs/>
        </w:rPr>
        <w:t>O Se</w:t>
      </w:r>
      <w:r w:rsidR="0062493E" w:rsidRPr="00492DEB">
        <w:rPr>
          <w:b/>
          <w:bCs/>
        </w:rPr>
        <w:t>rvidor de Redireccionamento</w:t>
      </w:r>
      <w:r>
        <w:t xml:space="preserve"> r</w:t>
      </w:r>
      <w:r w:rsidR="0062493E" w:rsidRPr="002A33DF">
        <w:t xml:space="preserve">esponde ao utilizador de origem a dar o </w:t>
      </w:r>
      <w:r w:rsidR="0062493E" w:rsidRPr="00492DEB">
        <w:rPr>
          <w:b/>
          <w:bCs/>
        </w:rPr>
        <w:t xml:space="preserve">endereço de contacto </w:t>
      </w:r>
      <w:r w:rsidR="0062493E" w:rsidRPr="002A33DF">
        <w:t xml:space="preserve">para chegar ao utilizador de destino, ou um </w:t>
      </w:r>
      <w:r w:rsidR="0062493E" w:rsidRPr="00492DEB">
        <w:rPr>
          <w:b/>
          <w:bCs/>
        </w:rPr>
        <w:t xml:space="preserve">endereço do próximo salto </w:t>
      </w:r>
      <w:r w:rsidR="0062493E" w:rsidRPr="002A33DF">
        <w:t xml:space="preserve">(servidor proxy) ou outro </w:t>
      </w:r>
      <w:r w:rsidR="0062493E" w:rsidRPr="00492DEB">
        <w:rPr>
          <w:b/>
          <w:bCs/>
        </w:rPr>
        <w:t xml:space="preserve">servidor de redireccionamento </w:t>
      </w:r>
      <w:r w:rsidR="0062493E" w:rsidRPr="002A33DF">
        <w:t>mais próximo.</w:t>
      </w:r>
    </w:p>
    <w:p w14:paraId="5FD215FF" w14:textId="7D4F9EA3" w:rsidR="00492DEB" w:rsidRDefault="00B70A75" w:rsidP="00492DEB">
      <w:pPr>
        <w:pStyle w:val="Corpodetexto"/>
        <w:rPr>
          <w:noProof/>
        </w:rPr>
      </w:pPr>
      <w:r>
        <w:t>Abaixo é apresentada a tabela comparativa entre os protocolos H.323 e SIP.</w:t>
      </w:r>
      <w:r w:rsidR="00492DEB">
        <w:rPr>
          <w:noProof/>
        </w:rPr>
        <w:t xml:space="preserve"> </w:t>
      </w:r>
    </w:p>
    <w:p w14:paraId="7B09D311" w14:textId="7285CBC6" w:rsidR="00B70A75" w:rsidRDefault="00492DEB" w:rsidP="00B70A75">
      <w:pPr>
        <w:pStyle w:val="Corpodetexto"/>
        <w:keepNext/>
        <w:jc w:val="center"/>
      </w:pPr>
      <w:r>
        <w:rPr>
          <w:noProof/>
        </w:rPr>
        <w:drawing>
          <wp:inline distT="0" distB="0" distL="0" distR="0" wp14:anchorId="4A38A022" wp14:editId="518E8C0D">
            <wp:extent cx="2297927" cy="3124760"/>
            <wp:effectExtent l="0" t="0" r="7620" b="0"/>
            <wp:docPr id="2" name="Picture 2" descr="http://api.ning.com/files/5EblUC7Bp6g3UiO06qlrZBN95Gqqnxzm*JWrF2mKoC9hy*nlP4C0d4r2TNro75ypiX95Qj94p8bYWv8Oo*XxQDNYFTfMfEFN/voiceoveripvoipanoverview38728.jpg">
              <a:extLst xmlns:a="http://schemas.openxmlformats.org/drawingml/2006/main">
                <a:ext uri="{FF2B5EF4-FFF2-40B4-BE49-F238E27FC236}">
                  <a16:creationId xmlns:a16="http://schemas.microsoft.com/office/drawing/2014/main" id="{280FC17D-19C1-4401-8320-E9BEF6E46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2" descr="http://api.ning.com/files/5EblUC7Bp6g3UiO06qlrZBN95Gqqnxzm*JWrF2mKoC9hy*nlP4C0d4r2TNro75ypiX95Qj94p8bYWv8Oo*XxQDNYFTfMfEFN/voiceoveripvoipanoverview38728.jpg">
                      <a:extLst>
                        <a:ext uri="{FF2B5EF4-FFF2-40B4-BE49-F238E27FC236}">
                          <a16:creationId xmlns:a16="http://schemas.microsoft.com/office/drawing/2014/main" id="{280FC17D-19C1-4401-8320-E9BEF6E462F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t="16314" r="52693" b="8728"/>
                    <a:stretch/>
                  </pic:blipFill>
                  <pic:spPr bwMode="auto">
                    <a:xfrm>
                      <a:off x="0" y="0"/>
                      <a:ext cx="2297927" cy="31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AAD76" wp14:editId="54105F1E">
            <wp:extent cx="1227952" cy="3125256"/>
            <wp:effectExtent l="0" t="0" r="0" b="0"/>
            <wp:docPr id="2053" name="Picture 2" descr="http://api.ning.com/files/5EblUC7Bp6g3UiO06qlrZBN95Gqqnxzm*JWrF2mKoC9hy*nlP4C0d4r2TNro75ypiX95Qj94p8bYWv8Oo*XxQDNYFTfMfEFN/voiceoveripvoipanoverview38728.jpg">
              <a:extLst xmlns:a="http://schemas.openxmlformats.org/drawingml/2006/main">
                <a:ext uri="{FF2B5EF4-FFF2-40B4-BE49-F238E27FC236}">
                  <a16:creationId xmlns:a16="http://schemas.microsoft.com/office/drawing/2014/main" id="{280FC17D-19C1-4401-8320-E9BEF6E46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2" descr="http://api.ning.com/files/5EblUC7Bp6g3UiO06qlrZBN95Gqqnxzm*JWrF2mKoC9hy*nlP4C0d4r2TNro75ypiX95Qj94p8bYWv8Oo*XxQDNYFTfMfEFN/voiceoveripvoipanoverview38728.jpg">
                      <a:extLst>
                        <a:ext uri="{FF2B5EF4-FFF2-40B4-BE49-F238E27FC236}">
                          <a16:creationId xmlns:a16="http://schemas.microsoft.com/office/drawing/2014/main" id="{280FC17D-19C1-4401-8320-E9BEF6E462F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64" t="16314" r="3285" b="8728"/>
                    <a:stretch/>
                  </pic:blipFill>
                  <pic:spPr bwMode="auto">
                    <a:xfrm>
                      <a:off x="0" y="0"/>
                      <a:ext cx="1227952" cy="312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C3E0D" w14:textId="7E2386A9" w:rsidR="00B70A75" w:rsidRDefault="00B70A75" w:rsidP="00B70A75">
      <w:pPr>
        <w:pStyle w:val="Legenda"/>
      </w:pPr>
      <w:r>
        <w:t xml:space="preserve">Figura </w:t>
      </w:r>
      <w:r w:rsidR="00020E8E">
        <w:rPr>
          <w:noProof/>
        </w:rPr>
        <w:fldChar w:fldCharType="begin"/>
      </w:r>
      <w:r w:rsidR="00020E8E">
        <w:rPr>
          <w:noProof/>
        </w:rPr>
        <w:instrText xml:space="preserve"> SEQ Figura \* ARABIC </w:instrText>
      </w:r>
      <w:r w:rsidR="00020E8E">
        <w:rPr>
          <w:noProof/>
        </w:rPr>
        <w:fldChar w:fldCharType="separate"/>
      </w:r>
      <w:r w:rsidR="00D6056F">
        <w:rPr>
          <w:noProof/>
        </w:rPr>
        <w:t>4</w:t>
      </w:r>
      <w:r w:rsidR="00020E8E">
        <w:rPr>
          <w:noProof/>
        </w:rPr>
        <w:fldChar w:fldCharType="end"/>
      </w:r>
      <w:r>
        <w:t xml:space="preserve"> – Tabela Comparativa entre o protocolo H.323 e SIP</w:t>
      </w:r>
    </w:p>
    <w:p w14:paraId="31944A9D" w14:textId="20FF46FF" w:rsidR="00B70A75" w:rsidRDefault="00B70A75" w:rsidP="00760D5F">
      <w:pPr>
        <w:pStyle w:val="Corpodetexto"/>
      </w:pPr>
    </w:p>
    <w:p w14:paraId="7C5375EE" w14:textId="77777777" w:rsidR="00B70A75" w:rsidRPr="00760D5F" w:rsidRDefault="00B70A75" w:rsidP="00760D5F">
      <w:pPr>
        <w:pStyle w:val="Corpodetexto"/>
      </w:pPr>
    </w:p>
    <w:p w14:paraId="37A7929F" w14:textId="4EAED30E" w:rsidR="002A33DF" w:rsidRDefault="00B93CF2" w:rsidP="0062493E">
      <w:pPr>
        <w:pStyle w:val="Ttulo2"/>
      </w:pPr>
      <w:bookmarkStart w:id="9" w:name="_Toc440331373"/>
      <w:bookmarkStart w:id="10" w:name="_Toc465935683"/>
      <w:bookmarkStart w:id="11" w:name="_Toc466279575"/>
      <w:r>
        <w:lastRenderedPageBreak/>
        <w:t>ENUM</w:t>
      </w:r>
    </w:p>
    <w:p w14:paraId="59BF81A9" w14:textId="41C33FC2" w:rsidR="00B73FA4" w:rsidRDefault="00B93CF2" w:rsidP="00337E4F">
      <w:pPr>
        <w:pStyle w:val="Corpodetexto"/>
        <w:ind w:firstLine="357"/>
      </w:pPr>
      <w:r>
        <w:t>O ENUM p</w:t>
      </w:r>
      <w:r w:rsidR="0062493E" w:rsidRPr="00B93CF2">
        <w:t>ossibilita o uso do mesmo número de telefone, independentemente do lugar em que se encontre no mundo</w:t>
      </w:r>
      <w:r>
        <w:t>, u</w:t>
      </w:r>
      <w:r w:rsidR="0062493E" w:rsidRPr="00B93CF2">
        <w:t>nifica a PSTN com um endereço de internet, traduzindo números de telefone padrão em endereços de rede (URL ou IP)</w:t>
      </w:r>
      <w:r>
        <w:t>.</w:t>
      </w:r>
    </w:p>
    <w:p w14:paraId="7A71E03F" w14:textId="49F01D08" w:rsidR="00B93CF2" w:rsidRPr="00B93CF2" w:rsidRDefault="00B93CF2" w:rsidP="00337E4F">
      <w:pPr>
        <w:pStyle w:val="Corpodetexto"/>
        <w:ind w:firstLine="357"/>
      </w:pPr>
      <w:r>
        <w:t>Há três tipos de ENUM, o utilizador publico que p</w:t>
      </w:r>
      <w:r w:rsidRPr="00B93CF2">
        <w:t>ermite o utilizador final fazer a gestão da sua conta e inserir os seus próprios registos no registo ENUM</w:t>
      </w:r>
      <w:r>
        <w:t xml:space="preserve">.  A infraestrutura privada é usada </w:t>
      </w:r>
      <w:r w:rsidRPr="00B93CF2">
        <w:t xml:space="preserve">por um grupo </w:t>
      </w:r>
      <w:r w:rsidR="00391741" w:rsidRPr="00B93CF2">
        <w:t>específico</w:t>
      </w:r>
      <w:r w:rsidRPr="00B93CF2">
        <w:t xml:space="preserve"> sem a necessidade de usar um domínio público</w:t>
      </w:r>
      <w:r>
        <w:t xml:space="preserve"> e c</w:t>
      </w:r>
      <w:r w:rsidRPr="00B93CF2">
        <w:t>ria um nome de domínio para cada número de telefone e vincula-o a um URI</w:t>
      </w:r>
      <w:r>
        <w:t xml:space="preserve">. E a </w:t>
      </w:r>
      <w:r w:rsidRPr="00B93CF2">
        <w:t xml:space="preserve">Infraestrutura Pública </w:t>
      </w:r>
      <w:r>
        <w:t xml:space="preserve">é gerida </w:t>
      </w:r>
      <w:r w:rsidRPr="00B93CF2">
        <w:t>por uma operadora</w:t>
      </w:r>
      <w:r w:rsidR="00391741">
        <w:t>, a</w:t>
      </w:r>
      <w:r w:rsidRPr="00B93CF2">
        <w:t>tribui o número de telefone ao utilizador final</w:t>
      </w:r>
      <w:r w:rsidR="00391741">
        <w:t>. O</w:t>
      </w:r>
      <w:r w:rsidRPr="00B93CF2">
        <w:t xml:space="preserve"> ENUM mais protegido, pois apenas os provedores dos serviços têm acesso às informações.</w:t>
      </w:r>
    </w:p>
    <w:p w14:paraId="3ED0247F" w14:textId="1FB4BEDB" w:rsidR="00CC0235" w:rsidRPr="00E30F20" w:rsidRDefault="002D79B3" w:rsidP="009B55A2">
      <w:pPr>
        <w:pStyle w:val="Ttulo2"/>
        <w:rPr>
          <w:noProof/>
          <w:sz w:val="20"/>
          <w:lang w:eastAsia="pt-PT"/>
        </w:rPr>
      </w:pPr>
      <w:r w:rsidRPr="005A6C91">
        <w:t>Bibliografia</w:t>
      </w:r>
      <w:bookmarkEnd w:id="9"/>
      <w:bookmarkEnd w:id="10"/>
      <w:bookmarkEnd w:id="11"/>
      <w:r w:rsidR="00CC0235">
        <w:fldChar w:fldCharType="begin"/>
      </w:r>
      <w:r w:rsidR="00CC0235">
        <w:instrText xml:space="preserve"> BIBLIOGRAPHY  \l 2070 </w:instrText>
      </w:r>
      <w:r w:rsidR="00CC0235">
        <w:fldChar w:fldCharType="separate"/>
      </w:r>
    </w:p>
    <w:tbl>
      <w:tblPr>
        <w:tblW w:w="502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0291"/>
      </w:tblGrid>
      <w:tr w:rsidR="00E30F20" w:rsidRPr="00E30F20" w14:paraId="7E44513F" w14:textId="77777777" w:rsidTr="00E30F20">
        <w:trPr>
          <w:divId w:val="1501920640"/>
          <w:trHeight w:val="224"/>
          <w:tblCellSpacing w:w="15" w:type="dxa"/>
        </w:trPr>
        <w:tc>
          <w:tcPr>
            <w:tcW w:w="162" w:type="pct"/>
            <w:hideMark/>
          </w:tcPr>
          <w:p w14:paraId="32E2EA47" w14:textId="77777777" w:rsidR="00CC0235" w:rsidRDefault="00CC023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789" w:type="pct"/>
            <w:hideMark/>
          </w:tcPr>
          <w:p w14:paraId="4642730B" w14:textId="6EA0009C" w:rsidR="00CC0235" w:rsidRPr="00E30F20" w:rsidRDefault="00701107">
            <w:pPr>
              <w:pStyle w:val="Bibliografia"/>
              <w:rPr>
                <w:noProof/>
              </w:rPr>
            </w:pPr>
            <w:r w:rsidRPr="00E30F20">
              <w:rPr>
                <w:noProof/>
              </w:rPr>
              <w:t>http://www.safebit.pt/sites/default/files/PDF/VOIP1.pdf</w:t>
            </w:r>
            <w:r w:rsidR="00CC0235" w:rsidRPr="00E30F20">
              <w:rPr>
                <w:noProof/>
              </w:rPr>
              <w:t xml:space="preserve">. </w:t>
            </w:r>
          </w:p>
        </w:tc>
      </w:tr>
      <w:tr w:rsidR="00E30F20" w:rsidRPr="00E30F20" w14:paraId="59AE39D5" w14:textId="77777777" w:rsidTr="00E30F20">
        <w:trPr>
          <w:divId w:val="1501920640"/>
          <w:trHeight w:val="224"/>
          <w:tblCellSpacing w:w="15" w:type="dxa"/>
        </w:trPr>
        <w:tc>
          <w:tcPr>
            <w:tcW w:w="162" w:type="pct"/>
            <w:hideMark/>
          </w:tcPr>
          <w:p w14:paraId="1DEDDF71" w14:textId="77777777" w:rsidR="00CC0235" w:rsidRDefault="00CC023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789" w:type="pct"/>
            <w:hideMark/>
          </w:tcPr>
          <w:p w14:paraId="49A1A7C6" w14:textId="7B783CF7" w:rsidR="00CC0235" w:rsidRPr="00E30F20" w:rsidRDefault="00E30F20">
            <w:pPr>
              <w:pStyle w:val="Bibliografia"/>
              <w:rPr>
                <w:noProof/>
              </w:rPr>
            </w:pPr>
            <w:r w:rsidRPr="00E30F20">
              <w:rPr>
                <w:noProof/>
              </w:rPr>
              <w:t>https://www.cisco.com/c/en/us/td/docs/ios/solutions_docs/qos_solutions/QoSVoIP/QoSVoIP.html#wp1015327</w:t>
            </w:r>
            <w:r w:rsidR="00CC0235" w:rsidRPr="00E30F20">
              <w:rPr>
                <w:noProof/>
              </w:rPr>
              <w:t xml:space="preserve">. </w:t>
            </w:r>
          </w:p>
        </w:tc>
      </w:tr>
      <w:tr w:rsidR="00E30F20" w14:paraId="2A1EFFFC" w14:textId="77777777" w:rsidTr="00E30F20">
        <w:trPr>
          <w:divId w:val="1501920640"/>
          <w:trHeight w:val="224"/>
          <w:tblCellSpacing w:w="15" w:type="dxa"/>
        </w:trPr>
        <w:tc>
          <w:tcPr>
            <w:tcW w:w="162" w:type="pct"/>
            <w:hideMark/>
          </w:tcPr>
          <w:p w14:paraId="0BED9798" w14:textId="77777777" w:rsidR="00CC0235" w:rsidRDefault="00CC023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789" w:type="pct"/>
            <w:hideMark/>
          </w:tcPr>
          <w:p w14:paraId="34DD5552" w14:textId="205E44CB" w:rsidR="00CC0235" w:rsidRDefault="00E30F20">
            <w:pPr>
              <w:pStyle w:val="Bibliografia"/>
              <w:rPr>
                <w:noProof/>
              </w:rPr>
            </w:pPr>
            <w:r w:rsidRPr="00E30F20">
              <w:rPr>
                <w:noProof/>
              </w:rPr>
              <w:t>http://professores.unisanta.br/santana/downloads/Telematica/Com_Dados_2/Leitura%20Adicional/nelson_voip.pdf</w:t>
            </w:r>
            <w:r w:rsidR="00CC0235">
              <w:rPr>
                <w:noProof/>
              </w:rPr>
              <w:t>.</w:t>
            </w:r>
          </w:p>
        </w:tc>
      </w:tr>
      <w:tr w:rsidR="00E30F20" w:rsidRPr="00E30F20" w14:paraId="749DAE2C" w14:textId="77777777" w:rsidTr="00E30F20">
        <w:trPr>
          <w:divId w:val="1501920640"/>
          <w:trHeight w:val="210"/>
          <w:tblCellSpacing w:w="15" w:type="dxa"/>
        </w:trPr>
        <w:tc>
          <w:tcPr>
            <w:tcW w:w="162" w:type="pct"/>
            <w:hideMark/>
          </w:tcPr>
          <w:p w14:paraId="024F2E2F" w14:textId="77777777" w:rsidR="00CC0235" w:rsidRDefault="00CC023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789" w:type="pct"/>
            <w:hideMark/>
          </w:tcPr>
          <w:p w14:paraId="32AB6710" w14:textId="7B2D203F" w:rsidR="00CC0235" w:rsidRPr="00E30F20" w:rsidRDefault="00E30F20">
            <w:pPr>
              <w:pStyle w:val="Bibliografia"/>
              <w:rPr>
                <w:noProof/>
              </w:rPr>
            </w:pPr>
            <w:r w:rsidRPr="00E30F20">
              <w:rPr>
                <w:noProof/>
              </w:rPr>
              <w:t>https://repositorio.ufrn.br/jspui/bitstream/123456789/15310/1/patriciaAC_DISSERT.pdf</w:t>
            </w:r>
            <w:r w:rsidR="00CC0235" w:rsidRPr="00E30F20">
              <w:rPr>
                <w:noProof/>
              </w:rPr>
              <w:t>.</w:t>
            </w:r>
          </w:p>
        </w:tc>
      </w:tr>
      <w:tr w:rsidR="00E30F20" w14:paraId="01D1D151" w14:textId="77777777" w:rsidTr="00E30F20">
        <w:trPr>
          <w:divId w:val="1501920640"/>
          <w:trHeight w:val="224"/>
          <w:tblCellSpacing w:w="15" w:type="dxa"/>
        </w:trPr>
        <w:tc>
          <w:tcPr>
            <w:tcW w:w="162" w:type="pct"/>
            <w:hideMark/>
          </w:tcPr>
          <w:p w14:paraId="7A9353C4" w14:textId="77777777" w:rsidR="00E30F20" w:rsidRDefault="00E30F20" w:rsidP="00132C8B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789" w:type="pct"/>
            <w:hideMark/>
          </w:tcPr>
          <w:p w14:paraId="341AC3AF" w14:textId="6957CD01" w:rsidR="00E30F20" w:rsidRPr="00E30F20" w:rsidRDefault="00E30F20" w:rsidP="00E30F20">
            <w:pPr>
              <w:pStyle w:val="Bibliografia"/>
            </w:pPr>
            <w:r w:rsidRPr="00E30F20">
              <w:rPr>
                <w:noProof/>
              </w:rPr>
              <w:t>https://brasilescola.uol.com.br/informatica/protocolos-voip.htm</w:t>
            </w:r>
            <w:r>
              <w:rPr>
                <w:noProof/>
              </w:rPr>
              <w:t>l.</w:t>
            </w:r>
          </w:p>
        </w:tc>
      </w:tr>
      <w:tr w:rsidR="00E30F20" w14:paraId="1828E262" w14:textId="77777777" w:rsidTr="00E30F20">
        <w:trPr>
          <w:divId w:val="1501920640"/>
          <w:trHeight w:val="224"/>
          <w:tblCellSpacing w:w="15" w:type="dxa"/>
        </w:trPr>
        <w:tc>
          <w:tcPr>
            <w:tcW w:w="162" w:type="pct"/>
          </w:tcPr>
          <w:p w14:paraId="1CE50FBF" w14:textId="35C038A1" w:rsidR="00E30F20" w:rsidRDefault="00E30F20" w:rsidP="00E30F20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789" w:type="pct"/>
          </w:tcPr>
          <w:p w14:paraId="1A99C50A" w14:textId="2DFCC675" w:rsidR="00E30F20" w:rsidRPr="00E30F20" w:rsidRDefault="00E30F20" w:rsidP="00E30F20">
            <w:pPr>
              <w:pStyle w:val="Bibliografia"/>
              <w:rPr>
                <w:noProof/>
              </w:rPr>
            </w:pPr>
            <w:r w:rsidRPr="00E30F20">
              <w:rPr>
                <w:noProof/>
              </w:rPr>
              <w:t>http://www.itnerante.com.br/group/colunadoboechat/forum/topics/megaco-ietf-h248-itu-t</w:t>
            </w:r>
            <w:r>
              <w:rPr>
                <w:noProof/>
              </w:rPr>
              <w:t>.</w:t>
            </w:r>
          </w:p>
        </w:tc>
      </w:tr>
      <w:tr w:rsidR="00E30F20" w14:paraId="11380488" w14:textId="77777777" w:rsidTr="00E30F20">
        <w:trPr>
          <w:divId w:val="1501920640"/>
          <w:trHeight w:val="224"/>
          <w:tblCellSpacing w:w="15" w:type="dxa"/>
        </w:trPr>
        <w:tc>
          <w:tcPr>
            <w:tcW w:w="162" w:type="pct"/>
          </w:tcPr>
          <w:p w14:paraId="67559590" w14:textId="602FD017" w:rsidR="00E30F20" w:rsidRDefault="00E30F20" w:rsidP="00E30F20">
            <w:pPr>
              <w:pStyle w:val="Bibliografia"/>
              <w:rPr>
                <w:noProof/>
              </w:rPr>
            </w:pPr>
            <w:r>
              <w:rPr>
                <w:noProof/>
              </w:rPr>
              <w:t>[7]</w:t>
            </w:r>
          </w:p>
        </w:tc>
        <w:tc>
          <w:tcPr>
            <w:tcW w:w="4789" w:type="pct"/>
          </w:tcPr>
          <w:p w14:paraId="59579D3D" w14:textId="39E9657C" w:rsidR="00E30F20" w:rsidRPr="00E30F20" w:rsidRDefault="00E30F20" w:rsidP="00E30F20">
            <w:pPr>
              <w:pStyle w:val="Bibliografia"/>
              <w:rPr>
                <w:noProof/>
              </w:rPr>
            </w:pPr>
            <w:r w:rsidRPr="00E30F20">
              <w:rPr>
                <w:noProof/>
              </w:rPr>
              <w:t>https://www.cianet.com.br/blog/infraestrutura-e-tecnologia/voip/.</w:t>
            </w:r>
          </w:p>
        </w:tc>
      </w:tr>
      <w:tr w:rsidR="00E30F20" w14:paraId="775BBB47" w14:textId="77777777" w:rsidTr="00E30F20">
        <w:trPr>
          <w:divId w:val="1501920640"/>
          <w:trHeight w:val="257"/>
          <w:tblCellSpacing w:w="15" w:type="dxa"/>
        </w:trPr>
        <w:tc>
          <w:tcPr>
            <w:tcW w:w="162" w:type="pct"/>
          </w:tcPr>
          <w:p w14:paraId="18921FEE" w14:textId="0A191AE2" w:rsidR="00E30F20" w:rsidRDefault="00E30F20" w:rsidP="00E30F20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789" w:type="pct"/>
          </w:tcPr>
          <w:p w14:paraId="38DFA8CE" w14:textId="61A5BAD1" w:rsidR="00E30F20" w:rsidRPr="00E30F20" w:rsidRDefault="00E30F20" w:rsidP="00E30F20">
            <w:pPr>
              <w:rPr>
                <w:noProof/>
                <w:sz w:val="22"/>
              </w:rPr>
            </w:pPr>
            <w:r w:rsidRPr="00E30F20">
              <w:rPr>
                <w:noProof/>
                <w:sz w:val="22"/>
              </w:rPr>
              <w:t>https://www.3cx.com/pbx/what-does-enum-mean/</w:t>
            </w:r>
            <w:r>
              <w:rPr>
                <w:noProof/>
                <w:sz w:val="22"/>
              </w:rPr>
              <w:t>.</w:t>
            </w:r>
          </w:p>
        </w:tc>
      </w:tr>
      <w:tr w:rsidR="00E30F20" w14:paraId="1FACBED4" w14:textId="77777777" w:rsidTr="00E30F20">
        <w:trPr>
          <w:divId w:val="1501920640"/>
          <w:trHeight w:val="20"/>
          <w:tblCellSpacing w:w="15" w:type="dxa"/>
        </w:trPr>
        <w:tc>
          <w:tcPr>
            <w:tcW w:w="162" w:type="pct"/>
          </w:tcPr>
          <w:p w14:paraId="602FCB43" w14:textId="434C95FA" w:rsidR="00E30F20" w:rsidRDefault="00E30F20" w:rsidP="00E30F20">
            <w:pPr>
              <w:pStyle w:val="Bibliografia"/>
              <w:rPr>
                <w:noProof/>
              </w:rPr>
            </w:pPr>
          </w:p>
        </w:tc>
        <w:tc>
          <w:tcPr>
            <w:tcW w:w="4789" w:type="pct"/>
          </w:tcPr>
          <w:p w14:paraId="2495BE28" w14:textId="00291663" w:rsidR="00E30F20" w:rsidRPr="00E30F20" w:rsidRDefault="00E30F20" w:rsidP="00E30F20"/>
        </w:tc>
      </w:tr>
    </w:tbl>
    <w:p w14:paraId="3F7F9D36" w14:textId="246C84BC" w:rsidR="00CC0235" w:rsidRPr="00CC0235" w:rsidRDefault="00CC0235" w:rsidP="00CC0235">
      <w:pPr>
        <w:pStyle w:val="Corpodetexto"/>
      </w:pPr>
      <w:r>
        <w:fldChar w:fldCharType="end"/>
      </w:r>
    </w:p>
    <w:sectPr w:rsidR="00CC0235" w:rsidRPr="00CC0235" w:rsidSect="00A67F55">
      <w:footerReference w:type="even" r:id="rId15"/>
      <w:footerReference w:type="default" r:id="rId16"/>
      <w:footerReference w:type="first" r:id="rId17"/>
      <w:pgSz w:w="11906" w:h="16838" w:code="9"/>
      <w:pgMar w:top="1701" w:right="1134" w:bottom="1701" w:left="1134" w:header="720" w:footer="567" w:gutter="56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CA808" w14:textId="77777777" w:rsidR="00020E8E" w:rsidRDefault="00020E8E" w:rsidP="00E341CC">
      <w:pPr>
        <w:spacing w:line="240" w:lineRule="auto"/>
      </w:pPr>
      <w:r>
        <w:separator/>
      </w:r>
    </w:p>
  </w:endnote>
  <w:endnote w:type="continuationSeparator" w:id="0">
    <w:p w14:paraId="0A76127A" w14:textId="77777777" w:rsidR="00020E8E" w:rsidRDefault="00020E8E" w:rsidP="00E34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2A417" w14:textId="5618D5EE" w:rsidR="00040A22" w:rsidRPr="00DD3706" w:rsidRDefault="00040A22" w:rsidP="003142FC">
    <w:pPr>
      <w:pStyle w:val="Rodap"/>
      <w:tabs>
        <w:tab w:val="clear" w:pos="4320"/>
        <w:tab w:val="clear" w:pos="9480"/>
        <w:tab w:val="center" w:pos="8364"/>
      </w:tabs>
      <w:ind w:left="0" w:right="16"/>
      <w:jc w:val="left"/>
      <w:rPr>
        <w:rStyle w:val="Nmerodepgina"/>
        <w:sz w:val="14"/>
      </w:rPr>
    </w:pPr>
    <w:r w:rsidRPr="0095397B">
      <w:rPr>
        <w:rStyle w:val="Nmerodepgina"/>
        <w:sz w:val="20"/>
      </w:rPr>
      <w:fldChar w:fldCharType="begin"/>
    </w:r>
    <w:r w:rsidRPr="0095397B">
      <w:rPr>
        <w:rStyle w:val="Nmerodepgina"/>
        <w:sz w:val="20"/>
      </w:rPr>
      <w:instrText xml:space="preserve"> PAGE </w:instrText>
    </w:r>
    <w:r w:rsidRPr="0095397B">
      <w:rPr>
        <w:rStyle w:val="Nmerodepgina"/>
        <w:sz w:val="20"/>
      </w:rPr>
      <w:fldChar w:fldCharType="separate"/>
    </w:r>
    <w:r w:rsidR="00A002E1">
      <w:rPr>
        <w:rStyle w:val="Nmerodepgina"/>
        <w:noProof/>
        <w:sz w:val="20"/>
      </w:rPr>
      <w:t>10</w:t>
    </w:r>
    <w:r w:rsidRPr="0095397B">
      <w:rPr>
        <w:rStyle w:val="Nmerodepgina"/>
        <w:sz w:val="20"/>
      </w:rPr>
      <w:fldChar w:fldCharType="end"/>
    </w:r>
    <w:r w:rsidRPr="0095397B">
      <w:rPr>
        <w:rStyle w:val="Nmerodepgina"/>
        <w:sz w:val="20"/>
      </w:rPr>
      <w:t>/</w:t>
    </w:r>
    <w:r w:rsidRPr="0095397B">
      <w:rPr>
        <w:rStyle w:val="Nmerodepgina"/>
        <w:sz w:val="20"/>
      </w:rPr>
      <w:fldChar w:fldCharType="begin"/>
    </w:r>
    <w:r w:rsidRPr="0095397B">
      <w:rPr>
        <w:rStyle w:val="Nmerodepgina"/>
        <w:sz w:val="20"/>
      </w:rPr>
      <w:instrText xml:space="preserve"> NUMPAGES </w:instrText>
    </w:r>
    <w:r w:rsidRPr="0095397B">
      <w:rPr>
        <w:rStyle w:val="Nmerodepgina"/>
        <w:sz w:val="20"/>
      </w:rPr>
      <w:fldChar w:fldCharType="separate"/>
    </w:r>
    <w:r w:rsidR="00A002E1">
      <w:rPr>
        <w:rStyle w:val="Nmerodepgina"/>
        <w:noProof/>
        <w:sz w:val="20"/>
      </w:rPr>
      <w:t>10</w:t>
    </w:r>
    <w:r w:rsidRPr="0095397B">
      <w:rPr>
        <w:rStyle w:val="Nmerodepgina"/>
        <w:sz w:val="20"/>
      </w:rPr>
      <w:fldChar w:fldCharType="end"/>
    </w:r>
    <w:r>
      <w:rPr>
        <w:rStyle w:val="Nmerodepgina"/>
        <w:sz w:val="18"/>
      </w:rPr>
      <w:tab/>
    </w:r>
    <w:r w:rsidR="00DA07F0">
      <w:rPr>
        <w:rStyle w:val="Nmerodepgina"/>
        <w:sz w:val="18"/>
      </w:rPr>
      <w:t xml:space="preserve">Tecnologia </w:t>
    </w:r>
    <w:proofErr w:type="spellStart"/>
    <w:r w:rsidR="00DA07F0">
      <w:rPr>
        <w:rStyle w:val="Nmerodepgina"/>
        <w:sz w:val="18"/>
      </w:rPr>
      <w:t>Voip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31BEF" w14:textId="631DD1F6" w:rsidR="00040A22" w:rsidRPr="00A67F55" w:rsidRDefault="00DA07F0" w:rsidP="00A67F55">
    <w:pPr>
      <w:pStyle w:val="Rodap"/>
      <w:tabs>
        <w:tab w:val="clear" w:pos="4320"/>
        <w:tab w:val="clear" w:pos="9480"/>
        <w:tab w:val="center" w:pos="8364"/>
      </w:tabs>
      <w:ind w:left="0" w:right="16"/>
      <w:jc w:val="left"/>
      <w:rPr>
        <w:rStyle w:val="Nmerodepgina"/>
        <w:sz w:val="14"/>
      </w:rPr>
    </w:pPr>
    <w:r>
      <w:rPr>
        <w:rStyle w:val="Nmerodepgina"/>
        <w:sz w:val="18"/>
      </w:rPr>
      <w:t>Fábio Santos</w:t>
    </w:r>
    <w:r w:rsidR="00040A22" w:rsidRPr="0095397B">
      <w:rPr>
        <w:rStyle w:val="Nmerodepgina"/>
        <w:sz w:val="20"/>
      </w:rPr>
      <w:t xml:space="preserve"> </w:t>
    </w:r>
    <w:r w:rsidR="00040A22">
      <w:rPr>
        <w:rStyle w:val="Nmerodepgina"/>
        <w:sz w:val="18"/>
      </w:rPr>
      <w:tab/>
    </w:r>
    <w:r w:rsidR="00040A22" w:rsidRPr="0095397B">
      <w:rPr>
        <w:rStyle w:val="Nmerodepgina"/>
        <w:sz w:val="20"/>
      </w:rPr>
      <w:fldChar w:fldCharType="begin"/>
    </w:r>
    <w:r w:rsidR="00040A22" w:rsidRPr="0095397B">
      <w:rPr>
        <w:rStyle w:val="Nmerodepgina"/>
        <w:sz w:val="20"/>
      </w:rPr>
      <w:instrText xml:space="preserve"> PAGE </w:instrText>
    </w:r>
    <w:r w:rsidR="00040A22" w:rsidRPr="0095397B">
      <w:rPr>
        <w:rStyle w:val="Nmerodepgina"/>
        <w:sz w:val="20"/>
      </w:rPr>
      <w:fldChar w:fldCharType="separate"/>
    </w:r>
    <w:r w:rsidR="00A002E1">
      <w:rPr>
        <w:rStyle w:val="Nmerodepgina"/>
        <w:noProof/>
        <w:sz w:val="20"/>
      </w:rPr>
      <w:t>9</w:t>
    </w:r>
    <w:r w:rsidR="00040A22" w:rsidRPr="0095397B">
      <w:rPr>
        <w:rStyle w:val="Nmerodepgina"/>
        <w:sz w:val="20"/>
      </w:rPr>
      <w:fldChar w:fldCharType="end"/>
    </w:r>
    <w:r w:rsidR="00040A22" w:rsidRPr="0095397B">
      <w:rPr>
        <w:rStyle w:val="Nmerodepgina"/>
        <w:sz w:val="20"/>
      </w:rPr>
      <w:t>/</w:t>
    </w:r>
    <w:r w:rsidR="00040A22" w:rsidRPr="0095397B">
      <w:rPr>
        <w:rStyle w:val="Nmerodepgina"/>
        <w:sz w:val="20"/>
      </w:rPr>
      <w:fldChar w:fldCharType="begin"/>
    </w:r>
    <w:r w:rsidR="00040A22" w:rsidRPr="0095397B">
      <w:rPr>
        <w:rStyle w:val="Nmerodepgina"/>
        <w:sz w:val="20"/>
      </w:rPr>
      <w:instrText xml:space="preserve"> NUMPAGES </w:instrText>
    </w:r>
    <w:r w:rsidR="00040A22" w:rsidRPr="0095397B">
      <w:rPr>
        <w:rStyle w:val="Nmerodepgina"/>
        <w:sz w:val="20"/>
      </w:rPr>
      <w:fldChar w:fldCharType="separate"/>
    </w:r>
    <w:r w:rsidR="00A002E1">
      <w:rPr>
        <w:rStyle w:val="Nmerodepgina"/>
        <w:noProof/>
        <w:sz w:val="20"/>
      </w:rPr>
      <w:t>10</w:t>
    </w:r>
    <w:r w:rsidR="00040A22" w:rsidRPr="0095397B">
      <w:rPr>
        <w:rStyle w:val="Nmerodepgin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C606" w14:textId="72ABBA94" w:rsidR="00040A22" w:rsidRDefault="00040A22" w:rsidP="00A67F55">
    <w:pPr>
      <w:pStyle w:val="Rodap"/>
      <w:tabs>
        <w:tab w:val="clear" w:pos="4320"/>
        <w:tab w:val="clear" w:pos="9480"/>
        <w:tab w:val="center" w:pos="8364"/>
      </w:tabs>
      <w:spacing w:line="240" w:lineRule="auto"/>
      <w:ind w:left="0" w:right="17"/>
      <w:rPr>
        <w:rStyle w:val="Nmerodepgina"/>
        <w:sz w:val="18"/>
      </w:rPr>
    </w:pPr>
    <w:r>
      <w:rPr>
        <w:rStyle w:val="Nmerodepgina"/>
        <w:sz w:val="18"/>
      </w:rPr>
      <w:t xml:space="preserve">instituto politécnico da guarda | mestrado em computação móvel </w:t>
    </w:r>
    <w:r w:rsidR="004D2D21">
      <w:rPr>
        <w:rStyle w:val="Nmerodepgina"/>
        <w:sz w:val="16"/>
        <w:szCs w:val="16"/>
      </w:rPr>
      <w:t>2018</w:t>
    </w:r>
    <w:r w:rsidRPr="00A67F55">
      <w:rPr>
        <w:rStyle w:val="Nmerodepgina"/>
        <w:sz w:val="16"/>
        <w:szCs w:val="16"/>
      </w:rPr>
      <w:t>/1</w:t>
    </w:r>
    <w:r w:rsidR="004D2D21">
      <w:rPr>
        <w:rStyle w:val="Nmerodepgina"/>
        <w:sz w:val="16"/>
        <w:szCs w:val="16"/>
      </w:rPr>
      <w:t>9</w:t>
    </w:r>
  </w:p>
  <w:p w14:paraId="35BA5CF5" w14:textId="5356DF8B" w:rsidR="00040A22" w:rsidRPr="00A67F55" w:rsidRDefault="00040A22" w:rsidP="00A67F55">
    <w:pPr>
      <w:pStyle w:val="Rodap"/>
      <w:tabs>
        <w:tab w:val="clear" w:pos="4320"/>
        <w:tab w:val="clear" w:pos="9480"/>
        <w:tab w:val="center" w:pos="8364"/>
      </w:tabs>
      <w:spacing w:before="0" w:line="240" w:lineRule="auto"/>
      <w:ind w:left="0" w:right="0"/>
      <w:rPr>
        <w:position w:val="16"/>
        <w:sz w:val="18"/>
        <w:szCs w:val="18"/>
      </w:rPr>
    </w:pPr>
    <w:r>
      <w:rPr>
        <w:position w:val="16"/>
        <w:sz w:val="18"/>
        <w:szCs w:val="18"/>
      </w:rPr>
      <w:t>r</w:t>
    </w:r>
    <w:r w:rsidRPr="00A67F55">
      <w:rPr>
        <w:position w:val="16"/>
        <w:sz w:val="18"/>
        <w:szCs w:val="18"/>
      </w:rPr>
      <w:t>edes e serviços de comunicação móveis</w:t>
    </w:r>
    <w:r>
      <w:rPr>
        <w:position w:val="16"/>
        <w:sz w:val="18"/>
        <w:szCs w:val="18"/>
      </w:rPr>
      <w:t xml:space="preserve"> | coordenação </w:t>
    </w:r>
    <w:proofErr w:type="spellStart"/>
    <w:r>
      <w:rPr>
        <w:position w:val="16"/>
        <w:sz w:val="18"/>
        <w:szCs w:val="18"/>
      </w:rPr>
      <w:t>fernando</w:t>
    </w:r>
    <w:proofErr w:type="spellEnd"/>
    <w:r>
      <w:rPr>
        <w:position w:val="16"/>
        <w:sz w:val="18"/>
        <w:szCs w:val="18"/>
      </w:rPr>
      <w:t xml:space="preserve"> melo rodrigues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995FF" w14:textId="77777777" w:rsidR="00020E8E" w:rsidRDefault="00020E8E" w:rsidP="00E341CC">
      <w:pPr>
        <w:spacing w:line="240" w:lineRule="auto"/>
      </w:pPr>
      <w:r>
        <w:separator/>
      </w:r>
    </w:p>
  </w:footnote>
  <w:footnote w:type="continuationSeparator" w:id="0">
    <w:p w14:paraId="60E16D9A" w14:textId="77777777" w:rsidR="00020E8E" w:rsidRDefault="00020E8E">
      <w:r>
        <w:separator/>
      </w:r>
    </w:p>
  </w:footnote>
  <w:footnote w:type="continuationNotice" w:id="1">
    <w:p w14:paraId="218C7446" w14:textId="77777777" w:rsidR="00020E8E" w:rsidRDefault="00020E8E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66B"/>
    <w:multiLevelType w:val="hybridMultilevel"/>
    <w:tmpl w:val="A54A74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C71BC"/>
    <w:multiLevelType w:val="hybridMultilevel"/>
    <w:tmpl w:val="1D882E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420"/>
    <w:multiLevelType w:val="hybridMultilevel"/>
    <w:tmpl w:val="CB0C0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3FF2"/>
    <w:multiLevelType w:val="multilevel"/>
    <w:tmpl w:val="EF02C0F8"/>
    <w:lvl w:ilvl="0">
      <w:start w:val="1"/>
      <w:numFmt w:val="decimal"/>
      <w:pStyle w:val="Ttulo1"/>
      <w:suff w:val="nothing"/>
      <w:lvlText w:val="Capítulo %1 "/>
      <w:lvlJc w:val="left"/>
      <w:pPr>
        <w:ind w:left="5819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963"/>
        </w:tabs>
        <w:ind w:left="596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6107"/>
        </w:tabs>
        <w:ind w:left="610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6251"/>
        </w:tabs>
        <w:ind w:left="6251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tabs>
          <w:tab w:val="num" w:pos="6395"/>
        </w:tabs>
        <w:ind w:left="6395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6539"/>
        </w:tabs>
        <w:ind w:left="6539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tabs>
          <w:tab w:val="num" w:pos="6827"/>
        </w:tabs>
        <w:ind w:left="6683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7187"/>
        </w:tabs>
        <w:ind w:left="6827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7187"/>
        </w:tabs>
        <w:ind w:left="6971" w:hanging="1584"/>
      </w:pPr>
      <w:rPr>
        <w:rFonts w:hint="default"/>
      </w:rPr>
    </w:lvl>
  </w:abstractNum>
  <w:abstractNum w:abstractNumId="4" w15:restartNumberingAfterBreak="0">
    <w:nsid w:val="36907701"/>
    <w:multiLevelType w:val="hybridMultilevel"/>
    <w:tmpl w:val="748E08D4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8B1C2E"/>
    <w:multiLevelType w:val="hybridMultilevel"/>
    <w:tmpl w:val="ADA8AB48"/>
    <w:lvl w:ilvl="0" w:tplc="08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F477218"/>
    <w:multiLevelType w:val="hybridMultilevel"/>
    <w:tmpl w:val="A56C8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C72BD"/>
    <w:multiLevelType w:val="hybridMultilevel"/>
    <w:tmpl w:val="FC529FF4"/>
    <w:lvl w:ilvl="0" w:tplc="08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6C875596"/>
    <w:multiLevelType w:val="hybridMultilevel"/>
    <w:tmpl w:val="20EEB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B4524"/>
    <w:multiLevelType w:val="hybridMultilevel"/>
    <w:tmpl w:val="543E2A9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evenAndOddHeaders/>
  <w:drawingGridHorizontalSpacing w:val="120"/>
  <w:drawingGridVerticalSpacing w:val="181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B51"/>
    <w:rsid w:val="00000894"/>
    <w:rsid w:val="00003327"/>
    <w:rsid w:val="000033CC"/>
    <w:rsid w:val="0000363F"/>
    <w:rsid w:val="00004609"/>
    <w:rsid w:val="00004DFD"/>
    <w:rsid w:val="00010A6A"/>
    <w:rsid w:val="00014EBE"/>
    <w:rsid w:val="00015A3D"/>
    <w:rsid w:val="0001614E"/>
    <w:rsid w:val="000161B6"/>
    <w:rsid w:val="00020E8E"/>
    <w:rsid w:val="00026332"/>
    <w:rsid w:val="00026826"/>
    <w:rsid w:val="00027504"/>
    <w:rsid w:val="00030F02"/>
    <w:rsid w:val="00031A46"/>
    <w:rsid w:val="0003234D"/>
    <w:rsid w:val="000339B6"/>
    <w:rsid w:val="00033F75"/>
    <w:rsid w:val="00034AFF"/>
    <w:rsid w:val="00036107"/>
    <w:rsid w:val="00036559"/>
    <w:rsid w:val="00036A7C"/>
    <w:rsid w:val="00037CC8"/>
    <w:rsid w:val="00040A22"/>
    <w:rsid w:val="00041FC7"/>
    <w:rsid w:val="00042BDC"/>
    <w:rsid w:val="000449D5"/>
    <w:rsid w:val="000479A2"/>
    <w:rsid w:val="00050A7B"/>
    <w:rsid w:val="00050C2A"/>
    <w:rsid w:val="000516BD"/>
    <w:rsid w:val="000516E1"/>
    <w:rsid w:val="000524F4"/>
    <w:rsid w:val="00053CE2"/>
    <w:rsid w:val="000548A3"/>
    <w:rsid w:val="00054A0A"/>
    <w:rsid w:val="00054DD3"/>
    <w:rsid w:val="00055712"/>
    <w:rsid w:val="00056DB3"/>
    <w:rsid w:val="00060129"/>
    <w:rsid w:val="00060D58"/>
    <w:rsid w:val="00060EA2"/>
    <w:rsid w:val="000639DD"/>
    <w:rsid w:val="00063C60"/>
    <w:rsid w:val="00064162"/>
    <w:rsid w:val="000641FF"/>
    <w:rsid w:val="00065C73"/>
    <w:rsid w:val="00070055"/>
    <w:rsid w:val="00073373"/>
    <w:rsid w:val="00077737"/>
    <w:rsid w:val="00082439"/>
    <w:rsid w:val="00083006"/>
    <w:rsid w:val="00084130"/>
    <w:rsid w:val="000875C9"/>
    <w:rsid w:val="000878A9"/>
    <w:rsid w:val="00092430"/>
    <w:rsid w:val="00094454"/>
    <w:rsid w:val="00094497"/>
    <w:rsid w:val="00094CAD"/>
    <w:rsid w:val="00096DF1"/>
    <w:rsid w:val="000A2367"/>
    <w:rsid w:val="000A2BC6"/>
    <w:rsid w:val="000A3BE7"/>
    <w:rsid w:val="000A586F"/>
    <w:rsid w:val="000A5942"/>
    <w:rsid w:val="000B20EF"/>
    <w:rsid w:val="000B3C26"/>
    <w:rsid w:val="000B7EEA"/>
    <w:rsid w:val="000C21DE"/>
    <w:rsid w:val="000C4510"/>
    <w:rsid w:val="000C520B"/>
    <w:rsid w:val="000C5EA5"/>
    <w:rsid w:val="000D02F9"/>
    <w:rsid w:val="000D2B5C"/>
    <w:rsid w:val="000D5739"/>
    <w:rsid w:val="000D57A1"/>
    <w:rsid w:val="000D5D36"/>
    <w:rsid w:val="000E0B74"/>
    <w:rsid w:val="000E0C7D"/>
    <w:rsid w:val="000E2542"/>
    <w:rsid w:val="000E2555"/>
    <w:rsid w:val="000F0394"/>
    <w:rsid w:val="000F14DF"/>
    <w:rsid w:val="000F2639"/>
    <w:rsid w:val="000F3252"/>
    <w:rsid w:val="000F4BB4"/>
    <w:rsid w:val="00100F10"/>
    <w:rsid w:val="001018F6"/>
    <w:rsid w:val="001033A7"/>
    <w:rsid w:val="00103506"/>
    <w:rsid w:val="00104837"/>
    <w:rsid w:val="00106B46"/>
    <w:rsid w:val="0010746C"/>
    <w:rsid w:val="00107C41"/>
    <w:rsid w:val="00107ED9"/>
    <w:rsid w:val="0011082F"/>
    <w:rsid w:val="001113EB"/>
    <w:rsid w:val="00111895"/>
    <w:rsid w:val="00114F1A"/>
    <w:rsid w:val="00115DB2"/>
    <w:rsid w:val="00117DDB"/>
    <w:rsid w:val="001203AE"/>
    <w:rsid w:val="00120562"/>
    <w:rsid w:val="001227CC"/>
    <w:rsid w:val="001235F6"/>
    <w:rsid w:val="00124D27"/>
    <w:rsid w:val="00125B07"/>
    <w:rsid w:val="00126323"/>
    <w:rsid w:val="0013492C"/>
    <w:rsid w:val="00134EF6"/>
    <w:rsid w:val="00140541"/>
    <w:rsid w:val="00141141"/>
    <w:rsid w:val="001419A9"/>
    <w:rsid w:val="001421DE"/>
    <w:rsid w:val="00143032"/>
    <w:rsid w:val="00143953"/>
    <w:rsid w:val="00144411"/>
    <w:rsid w:val="001466AB"/>
    <w:rsid w:val="00147CB8"/>
    <w:rsid w:val="00151D3E"/>
    <w:rsid w:val="00152739"/>
    <w:rsid w:val="00153854"/>
    <w:rsid w:val="00155006"/>
    <w:rsid w:val="001552CA"/>
    <w:rsid w:val="00155907"/>
    <w:rsid w:val="001561F8"/>
    <w:rsid w:val="00157693"/>
    <w:rsid w:val="0016053C"/>
    <w:rsid w:val="001607D2"/>
    <w:rsid w:val="00163984"/>
    <w:rsid w:val="00170656"/>
    <w:rsid w:val="00170B23"/>
    <w:rsid w:val="001720E8"/>
    <w:rsid w:val="00172DA3"/>
    <w:rsid w:val="00175122"/>
    <w:rsid w:val="00175896"/>
    <w:rsid w:val="00177D0C"/>
    <w:rsid w:val="00182A16"/>
    <w:rsid w:val="00182DE9"/>
    <w:rsid w:val="00183648"/>
    <w:rsid w:val="00183D69"/>
    <w:rsid w:val="001901A5"/>
    <w:rsid w:val="00191D1F"/>
    <w:rsid w:val="00195774"/>
    <w:rsid w:val="001A0C98"/>
    <w:rsid w:val="001A12EF"/>
    <w:rsid w:val="001A2526"/>
    <w:rsid w:val="001A3842"/>
    <w:rsid w:val="001A3D43"/>
    <w:rsid w:val="001A4BA2"/>
    <w:rsid w:val="001A4C23"/>
    <w:rsid w:val="001A517F"/>
    <w:rsid w:val="001A5350"/>
    <w:rsid w:val="001A53C3"/>
    <w:rsid w:val="001A5BED"/>
    <w:rsid w:val="001A5D25"/>
    <w:rsid w:val="001A7039"/>
    <w:rsid w:val="001A70FB"/>
    <w:rsid w:val="001A7346"/>
    <w:rsid w:val="001A77D9"/>
    <w:rsid w:val="001B0F89"/>
    <w:rsid w:val="001B1C3B"/>
    <w:rsid w:val="001B33D2"/>
    <w:rsid w:val="001B5A51"/>
    <w:rsid w:val="001B6ADC"/>
    <w:rsid w:val="001C0DAB"/>
    <w:rsid w:val="001C2237"/>
    <w:rsid w:val="001C45A0"/>
    <w:rsid w:val="001C52A2"/>
    <w:rsid w:val="001D1396"/>
    <w:rsid w:val="001D3437"/>
    <w:rsid w:val="001D3840"/>
    <w:rsid w:val="001D407B"/>
    <w:rsid w:val="001D45A1"/>
    <w:rsid w:val="001D601F"/>
    <w:rsid w:val="001E03F0"/>
    <w:rsid w:val="001E05F8"/>
    <w:rsid w:val="001E1921"/>
    <w:rsid w:val="001E1E19"/>
    <w:rsid w:val="001E4E2C"/>
    <w:rsid w:val="001E5485"/>
    <w:rsid w:val="001E6A1D"/>
    <w:rsid w:val="001F14AD"/>
    <w:rsid w:val="001F2FA8"/>
    <w:rsid w:val="001F3407"/>
    <w:rsid w:val="001F352B"/>
    <w:rsid w:val="001F799C"/>
    <w:rsid w:val="001F7EB6"/>
    <w:rsid w:val="002007D8"/>
    <w:rsid w:val="002032D9"/>
    <w:rsid w:val="0020360A"/>
    <w:rsid w:val="00203938"/>
    <w:rsid w:val="00204F21"/>
    <w:rsid w:val="00210569"/>
    <w:rsid w:val="00212526"/>
    <w:rsid w:val="00212D0B"/>
    <w:rsid w:val="00213739"/>
    <w:rsid w:val="002146F8"/>
    <w:rsid w:val="00216584"/>
    <w:rsid w:val="00217F6F"/>
    <w:rsid w:val="00221F5D"/>
    <w:rsid w:val="00224B98"/>
    <w:rsid w:val="00226AE1"/>
    <w:rsid w:val="002271F4"/>
    <w:rsid w:val="002303D8"/>
    <w:rsid w:val="00230B4D"/>
    <w:rsid w:val="00232B3B"/>
    <w:rsid w:val="00232E26"/>
    <w:rsid w:val="0023585A"/>
    <w:rsid w:val="00237234"/>
    <w:rsid w:val="002376DD"/>
    <w:rsid w:val="0024190D"/>
    <w:rsid w:val="00242067"/>
    <w:rsid w:val="0024420D"/>
    <w:rsid w:val="00246B46"/>
    <w:rsid w:val="00251946"/>
    <w:rsid w:val="002528D3"/>
    <w:rsid w:val="00256847"/>
    <w:rsid w:val="00256E7D"/>
    <w:rsid w:val="00256F84"/>
    <w:rsid w:val="002571C8"/>
    <w:rsid w:val="00257B80"/>
    <w:rsid w:val="00262135"/>
    <w:rsid w:val="00262FFD"/>
    <w:rsid w:val="002643D5"/>
    <w:rsid w:val="00266BF1"/>
    <w:rsid w:val="0026740D"/>
    <w:rsid w:val="0027106E"/>
    <w:rsid w:val="00271575"/>
    <w:rsid w:val="00272211"/>
    <w:rsid w:val="002727B6"/>
    <w:rsid w:val="00274D4A"/>
    <w:rsid w:val="00275458"/>
    <w:rsid w:val="002769F4"/>
    <w:rsid w:val="0027740A"/>
    <w:rsid w:val="00283B6C"/>
    <w:rsid w:val="00283CB4"/>
    <w:rsid w:val="00283FC9"/>
    <w:rsid w:val="0028488C"/>
    <w:rsid w:val="002849B8"/>
    <w:rsid w:val="00286873"/>
    <w:rsid w:val="00286E52"/>
    <w:rsid w:val="00290CDB"/>
    <w:rsid w:val="002930E6"/>
    <w:rsid w:val="00293DFB"/>
    <w:rsid w:val="00294462"/>
    <w:rsid w:val="00294912"/>
    <w:rsid w:val="00296095"/>
    <w:rsid w:val="00296101"/>
    <w:rsid w:val="00296FB4"/>
    <w:rsid w:val="002972D5"/>
    <w:rsid w:val="002973EC"/>
    <w:rsid w:val="002A123F"/>
    <w:rsid w:val="002A17CC"/>
    <w:rsid w:val="002A2631"/>
    <w:rsid w:val="002A3284"/>
    <w:rsid w:val="002A33DF"/>
    <w:rsid w:val="002A4389"/>
    <w:rsid w:val="002A7D05"/>
    <w:rsid w:val="002B075E"/>
    <w:rsid w:val="002B17BB"/>
    <w:rsid w:val="002B2D59"/>
    <w:rsid w:val="002B308D"/>
    <w:rsid w:val="002B349A"/>
    <w:rsid w:val="002B51A3"/>
    <w:rsid w:val="002B5620"/>
    <w:rsid w:val="002B56CE"/>
    <w:rsid w:val="002B7584"/>
    <w:rsid w:val="002C2702"/>
    <w:rsid w:val="002C41BD"/>
    <w:rsid w:val="002C6B12"/>
    <w:rsid w:val="002C73C6"/>
    <w:rsid w:val="002D0A38"/>
    <w:rsid w:val="002D14B3"/>
    <w:rsid w:val="002D5229"/>
    <w:rsid w:val="002D632E"/>
    <w:rsid w:val="002D6C5C"/>
    <w:rsid w:val="002D79B3"/>
    <w:rsid w:val="002E0E55"/>
    <w:rsid w:val="002E361C"/>
    <w:rsid w:val="002E3AD4"/>
    <w:rsid w:val="002E6005"/>
    <w:rsid w:val="002F0EDC"/>
    <w:rsid w:val="002F4679"/>
    <w:rsid w:val="002F77AF"/>
    <w:rsid w:val="00300313"/>
    <w:rsid w:val="0030095F"/>
    <w:rsid w:val="00301EE6"/>
    <w:rsid w:val="003038AB"/>
    <w:rsid w:val="00304701"/>
    <w:rsid w:val="00306A37"/>
    <w:rsid w:val="00310004"/>
    <w:rsid w:val="003109C0"/>
    <w:rsid w:val="00312462"/>
    <w:rsid w:val="0031395F"/>
    <w:rsid w:val="003142FC"/>
    <w:rsid w:val="00315354"/>
    <w:rsid w:val="00316010"/>
    <w:rsid w:val="00316D67"/>
    <w:rsid w:val="0031748C"/>
    <w:rsid w:val="003221E0"/>
    <w:rsid w:val="00322BF9"/>
    <w:rsid w:val="00323216"/>
    <w:rsid w:val="00323B52"/>
    <w:rsid w:val="00324ACF"/>
    <w:rsid w:val="00326352"/>
    <w:rsid w:val="003306BA"/>
    <w:rsid w:val="00332F6B"/>
    <w:rsid w:val="00333B22"/>
    <w:rsid w:val="00335FE8"/>
    <w:rsid w:val="0033758C"/>
    <w:rsid w:val="00337E4F"/>
    <w:rsid w:val="003411AC"/>
    <w:rsid w:val="00341319"/>
    <w:rsid w:val="00341759"/>
    <w:rsid w:val="003417D5"/>
    <w:rsid w:val="00341868"/>
    <w:rsid w:val="00343C6E"/>
    <w:rsid w:val="003444A5"/>
    <w:rsid w:val="00346E3E"/>
    <w:rsid w:val="00350791"/>
    <w:rsid w:val="00351750"/>
    <w:rsid w:val="003552AF"/>
    <w:rsid w:val="0035555B"/>
    <w:rsid w:val="00355ED0"/>
    <w:rsid w:val="003560A4"/>
    <w:rsid w:val="00357D36"/>
    <w:rsid w:val="00357DFE"/>
    <w:rsid w:val="00360354"/>
    <w:rsid w:val="0036035C"/>
    <w:rsid w:val="00360B80"/>
    <w:rsid w:val="0036177A"/>
    <w:rsid w:val="00366C78"/>
    <w:rsid w:val="00367092"/>
    <w:rsid w:val="00370782"/>
    <w:rsid w:val="00370E84"/>
    <w:rsid w:val="00372E77"/>
    <w:rsid w:val="00373C89"/>
    <w:rsid w:val="0037671D"/>
    <w:rsid w:val="003769AD"/>
    <w:rsid w:val="00380CF6"/>
    <w:rsid w:val="00381A53"/>
    <w:rsid w:val="003835F5"/>
    <w:rsid w:val="003845E9"/>
    <w:rsid w:val="00385E0B"/>
    <w:rsid w:val="00386526"/>
    <w:rsid w:val="00386869"/>
    <w:rsid w:val="00390BB9"/>
    <w:rsid w:val="0039124E"/>
    <w:rsid w:val="00391741"/>
    <w:rsid w:val="00391A15"/>
    <w:rsid w:val="00394325"/>
    <w:rsid w:val="003975A7"/>
    <w:rsid w:val="003A02E2"/>
    <w:rsid w:val="003A084E"/>
    <w:rsid w:val="003A11CD"/>
    <w:rsid w:val="003A1F33"/>
    <w:rsid w:val="003A6B16"/>
    <w:rsid w:val="003A7967"/>
    <w:rsid w:val="003B06F9"/>
    <w:rsid w:val="003B242F"/>
    <w:rsid w:val="003B74A9"/>
    <w:rsid w:val="003C013C"/>
    <w:rsid w:val="003C0D10"/>
    <w:rsid w:val="003C1F29"/>
    <w:rsid w:val="003C2FFC"/>
    <w:rsid w:val="003C3FFB"/>
    <w:rsid w:val="003C5C21"/>
    <w:rsid w:val="003C665A"/>
    <w:rsid w:val="003C7DEE"/>
    <w:rsid w:val="003D049C"/>
    <w:rsid w:val="003D1243"/>
    <w:rsid w:val="003D45AF"/>
    <w:rsid w:val="003D4787"/>
    <w:rsid w:val="003E0D7D"/>
    <w:rsid w:val="003E0ED5"/>
    <w:rsid w:val="003E2F70"/>
    <w:rsid w:val="003E6C35"/>
    <w:rsid w:val="003E6DD6"/>
    <w:rsid w:val="003F16AE"/>
    <w:rsid w:val="003F2F12"/>
    <w:rsid w:val="003F41C1"/>
    <w:rsid w:val="003F5BA5"/>
    <w:rsid w:val="00406305"/>
    <w:rsid w:val="0041514A"/>
    <w:rsid w:val="00415D64"/>
    <w:rsid w:val="00416483"/>
    <w:rsid w:val="00416937"/>
    <w:rsid w:val="00416F0D"/>
    <w:rsid w:val="004211FD"/>
    <w:rsid w:val="0042135C"/>
    <w:rsid w:val="004238A1"/>
    <w:rsid w:val="00423ACE"/>
    <w:rsid w:val="00424E30"/>
    <w:rsid w:val="0042501A"/>
    <w:rsid w:val="00425449"/>
    <w:rsid w:val="0042620C"/>
    <w:rsid w:val="00426706"/>
    <w:rsid w:val="0043092F"/>
    <w:rsid w:val="00435019"/>
    <w:rsid w:val="004378DC"/>
    <w:rsid w:val="00437E2C"/>
    <w:rsid w:val="004430E3"/>
    <w:rsid w:val="00443A7E"/>
    <w:rsid w:val="00444AA2"/>
    <w:rsid w:val="004455E0"/>
    <w:rsid w:val="00445CED"/>
    <w:rsid w:val="00446E42"/>
    <w:rsid w:val="00446E76"/>
    <w:rsid w:val="00447C39"/>
    <w:rsid w:val="00452527"/>
    <w:rsid w:val="004535F7"/>
    <w:rsid w:val="00453A4A"/>
    <w:rsid w:val="00453F42"/>
    <w:rsid w:val="00454797"/>
    <w:rsid w:val="004549F5"/>
    <w:rsid w:val="00454F7A"/>
    <w:rsid w:val="004569CE"/>
    <w:rsid w:val="00457BC6"/>
    <w:rsid w:val="00461399"/>
    <w:rsid w:val="00461FA7"/>
    <w:rsid w:val="00463390"/>
    <w:rsid w:val="00463D09"/>
    <w:rsid w:val="00465178"/>
    <w:rsid w:val="00465558"/>
    <w:rsid w:val="00466656"/>
    <w:rsid w:val="004715D3"/>
    <w:rsid w:val="00471A20"/>
    <w:rsid w:val="00471A5C"/>
    <w:rsid w:val="004729D1"/>
    <w:rsid w:val="00474568"/>
    <w:rsid w:val="00474AA2"/>
    <w:rsid w:val="00475503"/>
    <w:rsid w:val="00475DDC"/>
    <w:rsid w:val="004771D0"/>
    <w:rsid w:val="004772F3"/>
    <w:rsid w:val="00480B07"/>
    <w:rsid w:val="00480B8D"/>
    <w:rsid w:val="00480BE1"/>
    <w:rsid w:val="00480C4A"/>
    <w:rsid w:val="00480F23"/>
    <w:rsid w:val="0048103B"/>
    <w:rsid w:val="00482F10"/>
    <w:rsid w:val="00483932"/>
    <w:rsid w:val="00485628"/>
    <w:rsid w:val="0048703D"/>
    <w:rsid w:val="0048773C"/>
    <w:rsid w:val="004879C8"/>
    <w:rsid w:val="004904E6"/>
    <w:rsid w:val="00492DEB"/>
    <w:rsid w:val="0049341C"/>
    <w:rsid w:val="0049471B"/>
    <w:rsid w:val="0049582C"/>
    <w:rsid w:val="00495DF9"/>
    <w:rsid w:val="0049774D"/>
    <w:rsid w:val="00497F1F"/>
    <w:rsid w:val="004A21A0"/>
    <w:rsid w:val="004A21D2"/>
    <w:rsid w:val="004A2C23"/>
    <w:rsid w:val="004A543A"/>
    <w:rsid w:val="004A6693"/>
    <w:rsid w:val="004A6AE7"/>
    <w:rsid w:val="004A7BD4"/>
    <w:rsid w:val="004B0AEA"/>
    <w:rsid w:val="004B1C65"/>
    <w:rsid w:val="004B2C42"/>
    <w:rsid w:val="004B495C"/>
    <w:rsid w:val="004B6245"/>
    <w:rsid w:val="004B7E2E"/>
    <w:rsid w:val="004C0DE7"/>
    <w:rsid w:val="004C208A"/>
    <w:rsid w:val="004C2261"/>
    <w:rsid w:val="004C708D"/>
    <w:rsid w:val="004C749F"/>
    <w:rsid w:val="004C79FC"/>
    <w:rsid w:val="004C7A0A"/>
    <w:rsid w:val="004C7A92"/>
    <w:rsid w:val="004D0193"/>
    <w:rsid w:val="004D0B0A"/>
    <w:rsid w:val="004D2D21"/>
    <w:rsid w:val="004D340A"/>
    <w:rsid w:val="004D3F2F"/>
    <w:rsid w:val="004D424D"/>
    <w:rsid w:val="004D4850"/>
    <w:rsid w:val="004D4E93"/>
    <w:rsid w:val="004D5C74"/>
    <w:rsid w:val="004D5CE5"/>
    <w:rsid w:val="004D66F7"/>
    <w:rsid w:val="004E0B8D"/>
    <w:rsid w:val="004E19C2"/>
    <w:rsid w:val="004E24B6"/>
    <w:rsid w:val="004E3BB5"/>
    <w:rsid w:val="004E3BBD"/>
    <w:rsid w:val="004E3BD4"/>
    <w:rsid w:val="004E562B"/>
    <w:rsid w:val="004E6381"/>
    <w:rsid w:val="004F13E4"/>
    <w:rsid w:val="004F19A4"/>
    <w:rsid w:val="004F2C30"/>
    <w:rsid w:val="005015BD"/>
    <w:rsid w:val="005029A5"/>
    <w:rsid w:val="00503209"/>
    <w:rsid w:val="00503B9E"/>
    <w:rsid w:val="00503F19"/>
    <w:rsid w:val="005041D5"/>
    <w:rsid w:val="005047FE"/>
    <w:rsid w:val="00504888"/>
    <w:rsid w:val="00504B7B"/>
    <w:rsid w:val="00505070"/>
    <w:rsid w:val="00507D8D"/>
    <w:rsid w:val="00510738"/>
    <w:rsid w:val="00512E7F"/>
    <w:rsid w:val="00514210"/>
    <w:rsid w:val="00515FEE"/>
    <w:rsid w:val="0051622C"/>
    <w:rsid w:val="00516277"/>
    <w:rsid w:val="005172FC"/>
    <w:rsid w:val="00517C91"/>
    <w:rsid w:val="0052153A"/>
    <w:rsid w:val="00522B05"/>
    <w:rsid w:val="00523F62"/>
    <w:rsid w:val="00525B7F"/>
    <w:rsid w:val="005277AE"/>
    <w:rsid w:val="005345AA"/>
    <w:rsid w:val="00535806"/>
    <w:rsid w:val="0054064F"/>
    <w:rsid w:val="005421D6"/>
    <w:rsid w:val="00542AB8"/>
    <w:rsid w:val="0054458E"/>
    <w:rsid w:val="005447DC"/>
    <w:rsid w:val="00547623"/>
    <w:rsid w:val="00547A9B"/>
    <w:rsid w:val="005502BA"/>
    <w:rsid w:val="00550526"/>
    <w:rsid w:val="005515F4"/>
    <w:rsid w:val="00552048"/>
    <w:rsid w:val="00552233"/>
    <w:rsid w:val="0055297C"/>
    <w:rsid w:val="00554769"/>
    <w:rsid w:val="00555059"/>
    <w:rsid w:val="00557577"/>
    <w:rsid w:val="00560044"/>
    <w:rsid w:val="005611CC"/>
    <w:rsid w:val="00563371"/>
    <w:rsid w:val="00563A7D"/>
    <w:rsid w:val="00563CDC"/>
    <w:rsid w:val="00564E0D"/>
    <w:rsid w:val="005662B6"/>
    <w:rsid w:val="005674AD"/>
    <w:rsid w:val="00571067"/>
    <w:rsid w:val="00572822"/>
    <w:rsid w:val="0057362B"/>
    <w:rsid w:val="00574C9D"/>
    <w:rsid w:val="00576A15"/>
    <w:rsid w:val="00580526"/>
    <w:rsid w:val="005811D6"/>
    <w:rsid w:val="00581A16"/>
    <w:rsid w:val="00582902"/>
    <w:rsid w:val="00582DA3"/>
    <w:rsid w:val="00584DCB"/>
    <w:rsid w:val="00585761"/>
    <w:rsid w:val="005859EC"/>
    <w:rsid w:val="0059034C"/>
    <w:rsid w:val="00590693"/>
    <w:rsid w:val="00593389"/>
    <w:rsid w:val="00593704"/>
    <w:rsid w:val="00596952"/>
    <w:rsid w:val="005A108E"/>
    <w:rsid w:val="005A16FB"/>
    <w:rsid w:val="005A2D14"/>
    <w:rsid w:val="005A2FAB"/>
    <w:rsid w:val="005A3FB1"/>
    <w:rsid w:val="005A4D35"/>
    <w:rsid w:val="005A6C91"/>
    <w:rsid w:val="005A7E31"/>
    <w:rsid w:val="005B0067"/>
    <w:rsid w:val="005B0BC9"/>
    <w:rsid w:val="005B183E"/>
    <w:rsid w:val="005B1FEB"/>
    <w:rsid w:val="005B4ACF"/>
    <w:rsid w:val="005B4FB6"/>
    <w:rsid w:val="005B55CF"/>
    <w:rsid w:val="005C0191"/>
    <w:rsid w:val="005C14ED"/>
    <w:rsid w:val="005D0A25"/>
    <w:rsid w:val="005D19B8"/>
    <w:rsid w:val="005D245E"/>
    <w:rsid w:val="005E1463"/>
    <w:rsid w:val="005E193A"/>
    <w:rsid w:val="005E4A95"/>
    <w:rsid w:val="005E4F3C"/>
    <w:rsid w:val="005E603B"/>
    <w:rsid w:val="005F0031"/>
    <w:rsid w:val="005F2452"/>
    <w:rsid w:val="005F4035"/>
    <w:rsid w:val="005F5C92"/>
    <w:rsid w:val="005F7282"/>
    <w:rsid w:val="005F7A27"/>
    <w:rsid w:val="00602948"/>
    <w:rsid w:val="00602EFB"/>
    <w:rsid w:val="006031A7"/>
    <w:rsid w:val="00607249"/>
    <w:rsid w:val="006147DF"/>
    <w:rsid w:val="00621C22"/>
    <w:rsid w:val="006224FF"/>
    <w:rsid w:val="0062493E"/>
    <w:rsid w:val="006251AB"/>
    <w:rsid w:val="006259D9"/>
    <w:rsid w:val="006302ED"/>
    <w:rsid w:val="0063122E"/>
    <w:rsid w:val="006322AD"/>
    <w:rsid w:val="00633189"/>
    <w:rsid w:val="00634CDD"/>
    <w:rsid w:val="006374C4"/>
    <w:rsid w:val="006407B3"/>
    <w:rsid w:val="00640BCE"/>
    <w:rsid w:val="0064114E"/>
    <w:rsid w:val="00642436"/>
    <w:rsid w:val="006424EE"/>
    <w:rsid w:val="00642678"/>
    <w:rsid w:val="00643218"/>
    <w:rsid w:val="006457EA"/>
    <w:rsid w:val="00645EBB"/>
    <w:rsid w:val="00646701"/>
    <w:rsid w:val="006467CF"/>
    <w:rsid w:val="00650E77"/>
    <w:rsid w:val="00652278"/>
    <w:rsid w:val="006524F9"/>
    <w:rsid w:val="0065269C"/>
    <w:rsid w:val="006542B2"/>
    <w:rsid w:val="006551D4"/>
    <w:rsid w:val="0066104F"/>
    <w:rsid w:val="00661581"/>
    <w:rsid w:val="0066303B"/>
    <w:rsid w:val="00663B28"/>
    <w:rsid w:val="00663B9A"/>
    <w:rsid w:val="00665467"/>
    <w:rsid w:val="006666D9"/>
    <w:rsid w:val="006670A7"/>
    <w:rsid w:val="00667363"/>
    <w:rsid w:val="00667CC4"/>
    <w:rsid w:val="0067122E"/>
    <w:rsid w:val="00671BB1"/>
    <w:rsid w:val="00672F5E"/>
    <w:rsid w:val="0067414F"/>
    <w:rsid w:val="00674BB5"/>
    <w:rsid w:val="00675268"/>
    <w:rsid w:val="006756EF"/>
    <w:rsid w:val="006764D5"/>
    <w:rsid w:val="00681C0C"/>
    <w:rsid w:val="00681D96"/>
    <w:rsid w:val="00682486"/>
    <w:rsid w:val="00683123"/>
    <w:rsid w:val="00684BE7"/>
    <w:rsid w:val="006853EA"/>
    <w:rsid w:val="00686B81"/>
    <w:rsid w:val="00687524"/>
    <w:rsid w:val="006876A8"/>
    <w:rsid w:val="00687F46"/>
    <w:rsid w:val="00690926"/>
    <w:rsid w:val="006915CC"/>
    <w:rsid w:val="00692BCC"/>
    <w:rsid w:val="00694304"/>
    <w:rsid w:val="0069621A"/>
    <w:rsid w:val="006A100B"/>
    <w:rsid w:val="006A1402"/>
    <w:rsid w:val="006A21E1"/>
    <w:rsid w:val="006A2D3E"/>
    <w:rsid w:val="006A4337"/>
    <w:rsid w:val="006A4787"/>
    <w:rsid w:val="006A5E6E"/>
    <w:rsid w:val="006A6D18"/>
    <w:rsid w:val="006A7C6B"/>
    <w:rsid w:val="006B0C4E"/>
    <w:rsid w:val="006B1D74"/>
    <w:rsid w:val="006B33EB"/>
    <w:rsid w:val="006B3880"/>
    <w:rsid w:val="006B4566"/>
    <w:rsid w:val="006B717D"/>
    <w:rsid w:val="006B75DA"/>
    <w:rsid w:val="006C010F"/>
    <w:rsid w:val="006C2DEF"/>
    <w:rsid w:val="006C6124"/>
    <w:rsid w:val="006C7648"/>
    <w:rsid w:val="006D2974"/>
    <w:rsid w:val="006D4240"/>
    <w:rsid w:val="006D6DB5"/>
    <w:rsid w:val="006D7CF2"/>
    <w:rsid w:val="006E0D0B"/>
    <w:rsid w:val="006E34AE"/>
    <w:rsid w:val="006E6032"/>
    <w:rsid w:val="006E6F17"/>
    <w:rsid w:val="006E7B5B"/>
    <w:rsid w:val="006F07E9"/>
    <w:rsid w:val="006F11C7"/>
    <w:rsid w:val="006F13CC"/>
    <w:rsid w:val="006F2284"/>
    <w:rsid w:val="006F4023"/>
    <w:rsid w:val="006F5279"/>
    <w:rsid w:val="006F5D7E"/>
    <w:rsid w:val="006F7A36"/>
    <w:rsid w:val="006F7F9F"/>
    <w:rsid w:val="00701107"/>
    <w:rsid w:val="00703DFD"/>
    <w:rsid w:val="0070545B"/>
    <w:rsid w:val="007065BD"/>
    <w:rsid w:val="00707B71"/>
    <w:rsid w:val="007106E1"/>
    <w:rsid w:val="007114AA"/>
    <w:rsid w:val="007149CC"/>
    <w:rsid w:val="00714A69"/>
    <w:rsid w:val="00715D81"/>
    <w:rsid w:val="00716DCB"/>
    <w:rsid w:val="00717A94"/>
    <w:rsid w:val="00723523"/>
    <w:rsid w:val="0072459A"/>
    <w:rsid w:val="0072485A"/>
    <w:rsid w:val="007306F3"/>
    <w:rsid w:val="00731529"/>
    <w:rsid w:val="00732F6A"/>
    <w:rsid w:val="0073663E"/>
    <w:rsid w:val="00740636"/>
    <w:rsid w:val="007409B0"/>
    <w:rsid w:val="00740A10"/>
    <w:rsid w:val="00741493"/>
    <w:rsid w:val="00741AF4"/>
    <w:rsid w:val="00742E68"/>
    <w:rsid w:val="00744BC4"/>
    <w:rsid w:val="00747DB7"/>
    <w:rsid w:val="00750685"/>
    <w:rsid w:val="0075110D"/>
    <w:rsid w:val="007537B4"/>
    <w:rsid w:val="0075439E"/>
    <w:rsid w:val="007543BD"/>
    <w:rsid w:val="007570F5"/>
    <w:rsid w:val="00757FE8"/>
    <w:rsid w:val="00760D5F"/>
    <w:rsid w:val="00764028"/>
    <w:rsid w:val="007640C3"/>
    <w:rsid w:val="00765C88"/>
    <w:rsid w:val="0077178E"/>
    <w:rsid w:val="00771FC6"/>
    <w:rsid w:val="007721ED"/>
    <w:rsid w:val="00772248"/>
    <w:rsid w:val="00772346"/>
    <w:rsid w:val="00775C92"/>
    <w:rsid w:val="00775DBC"/>
    <w:rsid w:val="0077717D"/>
    <w:rsid w:val="0077719F"/>
    <w:rsid w:val="0077731E"/>
    <w:rsid w:val="007774C3"/>
    <w:rsid w:val="0078087D"/>
    <w:rsid w:val="00782F26"/>
    <w:rsid w:val="007831C1"/>
    <w:rsid w:val="0078338C"/>
    <w:rsid w:val="00783DBE"/>
    <w:rsid w:val="007861EE"/>
    <w:rsid w:val="00787214"/>
    <w:rsid w:val="00787E15"/>
    <w:rsid w:val="00792184"/>
    <w:rsid w:val="007934A7"/>
    <w:rsid w:val="007937CD"/>
    <w:rsid w:val="007941E5"/>
    <w:rsid w:val="00794C87"/>
    <w:rsid w:val="00794D98"/>
    <w:rsid w:val="007966F8"/>
    <w:rsid w:val="00796D40"/>
    <w:rsid w:val="00797400"/>
    <w:rsid w:val="007A2399"/>
    <w:rsid w:val="007A3764"/>
    <w:rsid w:val="007A38AD"/>
    <w:rsid w:val="007A4ECF"/>
    <w:rsid w:val="007A6374"/>
    <w:rsid w:val="007A6DBE"/>
    <w:rsid w:val="007B0360"/>
    <w:rsid w:val="007B08DE"/>
    <w:rsid w:val="007B0C13"/>
    <w:rsid w:val="007B1537"/>
    <w:rsid w:val="007B247C"/>
    <w:rsid w:val="007B2538"/>
    <w:rsid w:val="007B3990"/>
    <w:rsid w:val="007B4FA2"/>
    <w:rsid w:val="007B664A"/>
    <w:rsid w:val="007C1C07"/>
    <w:rsid w:val="007C2E67"/>
    <w:rsid w:val="007C4DCF"/>
    <w:rsid w:val="007C5077"/>
    <w:rsid w:val="007C7B68"/>
    <w:rsid w:val="007D3403"/>
    <w:rsid w:val="007D3754"/>
    <w:rsid w:val="007D4439"/>
    <w:rsid w:val="007D5495"/>
    <w:rsid w:val="007D5EA0"/>
    <w:rsid w:val="007E1664"/>
    <w:rsid w:val="007E2E7A"/>
    <w:rsid w:val="007E36CF"/>
    <w:rsid w:val="007F1EB9"/>
    <w:rsid w:val="007F4116"/>
    <w:rsid w:val="007F456B"/>
    <w:rsid w:val="007F57F0"/>
    <w:rsid w:val="007F583E"/>
    <w:rsid w:val="007F6232"/>
    <w:rsid w:val="008000F9"/>
    <w:rsid w:val="00801F5D"/>
    <w:rsid w:val="008023D1"/>
    <w:rsid w:val="008036E2"/>
    <w:rsid w:val="00804081"/>
    <w:rsid w:val="0081115D"/>
    <w:rsid w:val="00812756"/>
    <w:rsid w:val="00812F56"/>
    <w:rsid w:val="0081385F"/>
    <w:rsid w:val="00813A01"/>
    <w:rsid w:val="00813F46"/>
    <w:rsid w:val="00814509"/>
    <w:rsid w:val="00815DDA"/>
    <w:rsid w:val="00817C7B"/>
    <w:rsid w:val="008202DD"/>
    <w:rsid w:val="00823418"/>
    <w:rsid w:val="00824A4C"/>
    <w:rsid w:val="00826972"/>
    <w:rsid w:val="00826C8D"/>
    <w:rsid w:val="00830987"/>
    <w:rsid w:val="00831A51"/>
    <w:rsid w:val="00832730"/>
    <w:rsid w:val="00833746"/>
    <w:rsid w:val="00836EF6"/>
    <w:rsid w:val="00836FD4"/>
    <w:rsid w:val="00837747"/>
    <w:rsid w:val="008421EB"/>
    <w:rsid w:val="00843A58"/>
    <w:rsid w:val="00844B47"/>
    <w:rsid w:val="00844CE0"/>
    <w:rsid w:val="00844F34"/>
    <w:rsid w:val="00845499"/>
    <w:rsid w:val="00852B25"/>
    <w:rsid w:val="00853752"/>
    <w:rsid w:val="00854961"/>
    <w:rsid w:val="00855CA5"/>
    <w:rsid w:val="00856B57"/>
    <w:rsid w:val="00861D6F"/>
    <w:rsid w:val="00861DAA"/>
    <w:rsid w:val="008648DE"/>
    <w:rsid w:val="00864BAA"/>
    <w:rsid w:val="008665AD"/>
    <w:rsid w:val="00866F79"/>
    <w:rsid w:val="008677C9"/>
    <w:rsid w:val="008709F4"/>
    <w:rsid w:val="008712C8"/>
    <w:rsid w:val="00872CD2"/>
    <w:rsid w:val="00873A58"/>
    <w:rsid w:val="008762A9"/>
    <w:rsid w:val="008767EC"/>
    <w:rsid w:val="00881519"/>
    <w:rsid w:val="00882779"/>
    <w:rsid w:val="00883E65"/>
    <w:rsid w:val="00884495"/>
    <w:rsid w:val="00891B1A"/>
    <w:rsid w:val="0089396D"/>
    <w:rsid w:val="00893A67"/>
    <w:rsid w:val="00895CD2"/>
    <w:rsid w:val="00895E7E"/>
    <w:rsid w:val="008966F7"/>
    <w:rsid w:val="00896818"/>
    <w:rsid w:val="008977EC"/>
    <w:rsid w:val="008A0AA2"/>
    <w:rsid w:val="008A1152"/>
    <w:rsid w:val="008A2888"/>
    <w:rsid w:val="008A2A45"/>
    <w:rsid w:val="008A3808"/>
    <w:rsid w:val="008A3993"/>
    <w:rsid w:val="008A5FC6"/>
    <w:rsid w:val="008A631D"/>
    <w:rsid w:val="008A6722"/>
    <w:rsid w:val="008B1775"/>
    <w:rsid w:val="008B18A8"/>
    <w:rsid w:val="008B1E2D"/>
    <w:rsid w:val="008B28AC"/>
    <w:rsid w:val="008C03A9"/>
    <w:rsid w:val="008C056B"/>
    <w:rsid w:val="008C6E81"/>
    <w:rsid w:val="008D058D"/>
    <w:rsid w:val="008D398A"/>
    <w:rsid w:val="008D4466"/>
    <w:rsid w:val="008D58EE"/>
    <w:rsid w:val="008D638B"/>
    <w:rsid w:val="008D7865"/>
    <w:rsid w:val="008E0EDD"/>
    <w:rsid w:val="008E1E5E"/>
    <w:rsid w:val="008E2A1C"/>
    <w:rsid w:val="008E2CBB"/>
    <w:rsid w:val="008E41E4"/>
    <w:rsid w:val="008E4A3D"/>
    <w:rsid w:val="008E7021"/>
    <w:rsid w:val="008F0FAA"/>
    <w:rsid w:val="008F54DA"/>
    <w:rsid w:val="008F69F9"/>
    <w:rsid w:val="009007FC"/>
    <w:rsid w:val="009031F0"/>
    <w:rsid w:val="0090328D"/>
    <w:rsid w:val="0090377B"/>
    <w:rsid w:val="009040BA"/>
    <w:rsid w:val="0090496A"/>
    <w:rsid w:val="00904C2F"/>
    <w:rsid w:val="00904C9E"/>
    <w:rsid w:val="00906050"/>
    <w:rsid w:val="0090623F"/>
    <w:rsid w:val="00910237"/>
    <w:rsid w:val="00912C07"/>
    <w:rsid w:val="00913DA1"/>
    <w:rsid w:val="0091430E"/>
    <w:rsid w:val="00914366"/>
    <w:rsid w:val="00914BD8"/>
    <w:rsid w:val="00915979"/>
    <w:rsid w:val="00920300"/>
    <w:rsid w:val="00924B07"/>
    <w:rsid w:val="00926730"/>
    <w:rsid w:val="00927E78"/>
    <w:rsid w:val="00932638"/>
    <w:rsid w:val="00935D82"/>
    <w:rsid w:val="00936926"/>
    <w:rsid w:val="00936938"/>
    <w:rsid w:val="009407C2"/>
    <w:rsid w:val="00942684"/>
    <w:rsid w:val="00943A23"/>
    <w:rsid w:val="0094531E"/>
    <w:rsid w:val="00945D1F"/>
    <w:rsid w:val="009476E2"/>
    <w:rsid w:val="00950D59"/>
    <w:rsid w:val="009560FF"/>
    <w:rsid w:val="00957575"/>
    <w:rsid w:val="00960B56"/>
    <w:rsid w:val="00961333"/>
    <w:rsid w:val="00961719"/>
    <w:rsid w:val="0096401C"/>
    <w:rsid w:val="00964409"/>
    <w:rsid w:val="00967D09"/>
    <w:rsid w:val="00972FD1"/>
    <w:rsid w:val="00975885"/>
    <w:rsid w:val="009763EA"/>
    <w:rsid w:val="009809B7"/>
    <w:rsid w:val="00980ABE"/>
    <w:rsid w:val="009817EE"/>
    <w:rsid w:val="009878F9"/>
    <w:rsid w:val="00987F52"/>
    <w:rsid w:val="00990856"/>
    <w:rsid w:val="00992938"/>
    <w:rsid w:val="00992DA3"/>
    <w:rsid w:val="00994398"/>
    <w:rsid w:val="00997A05"/>
    <w:rsid w:val="009A1718"/>
    <w:rsid w:val="009A5585"/>
    <w:rsid w:val="009A7583"/>
    <w:rsid w:val="009B06D2"/>
    <w:rsid w:val="009B0DEB"/>
    <w:rsid w:val="009B1B52"/>
    <w:rsid w:val="009B222C"/>
    <w:rsid w:val="009B2512"/>
    <w:rsid w:val="009B26E1"/>
    <w:rsid w:val="009B2902"/>
    <w:rsid w:val="009B5D09"/>
    <w:rsid w:val="009B748B"/>
    <w:rsid w:val="009C1D6F"/>
    <w:rsid w:val="009C21A2"/>
    <w:rsid w:val="009C401A"/>
    <w:rsid w:val="009C4993"/>
    <w:rsid w:val="009C6022"/>
    <w:rsid w:val="009C6188"/>
    <w:rsid w:val="009C7354"/>
    <w:rsid w:val="009D1D02"/>
    <w:rsid w:val="009D3594"/>
    <w:rsid w:val="009D4768"/>
    <w:rsid w:val="009D626C"/>
    <w:rsid w:val="009D767D"/>
    <w:rsid w:val="009E0105"/>
    <w:rsid w:val="009E260B"/>
    <w:rsid w:val="009E42FC"/>
    <w:rsid w:val="009E5511"/>
    <w:rsid w:val="009E5865"/>
    <w:rsid w:val="009E60EA"/>
    <w:rsid w:val="009E6319"/>
    <w:rsid w:val="009E71E7"/>
    <w:rsid w:val="009E7243"/>
    <w:rsid w:val="009F0148"/>
    <w:rsid w:val="009F0E42"/>
    <w:rsid w:val="009F1F48"/>
    <w:rsid w:val="009F22A1"/>
    <w:rsid w:val="009F275B"/>
    <w:rsid w:val="009F2E6E"/>
    <w:rsid w:val="009F337B"/>
    <w:rsid w:val="009F3984"/>
    <w:rsid w:val="009F4484"/>
    <w:rsid w:val="009F45E9"/>
    <w:rsid w:val="009F740C"/>
    <w:rsid w:val="009F76AD"/>
    <w:rsid w:val="009F79D2"/>
    <w:rsid w:val="009F7B51"/>
    <w:rsid w:val="00A002E1"/>
    <w:rsid w:val="00A01085"/>
    <w:rsid w:val="00A01BAC"/>
    <w:rsid w:val="00A02A29"/>
    <w:rsid w:val="00A044F0"/>
    <w:rsid w:val="00A05DFF"/>
    <w:rsid w:val="00A06422"/>
    <w:rsid w:val="00A0718A"/>
    <w:rsid w:val="00A077CA"/>
    <w:rsid w:val="00A11AAC"/>
    <w:rsid w:val="00A12028"/>
    <w:rsid w:val="00A163CA"/>
    <w:rsid w:val="00A17F0B"/>
    <w:rsid w:val="00A20B93"/>
    <w:rsid w:val="00A21FD5"/>
    <w:rsid w:val="00A25046"/>
    <w:rsid w:val="00A27F48"/>
    <w:rsid w:val="00A35C7D"/>
    <w:rsid w:val="00A35DD5"/>
    <w:rsid w:val="00A35E15"/>
    <w:rsid w:val="00A37266"/>
    <w:rsid w:val="00A405B8"/>
    <w:rsid w:val="00A40F3A"/>
    <w:rsid w:val="00A4330E"/>
    <w:rsid w:val="00A43899"/>
    <w:rsid w:val="00A43A32"/>
    <w:rsid w:val="00A44701"/>
    <w:rsid w:val="00A44C81"/>
    <w:rsid w:val="00A45B0D"/>
    <w:rsid w:val="00A5077E"/>
    <w:rsid w:val="00A50B27"/>
    <w:rsid w:val="00A512AF"/>
    <w:rsid w:val="00A54F2D"/>
    <w:rsid w:val="00A560F0"/>
    <w:rsid w:val="00A57954"/>
    <w:rsid w:val="00A6143C"/>
    <w:rsid w:val="00A6154F"/>
    <w:rsid w:val="00A62659"/>
    <w:rsid w:val="00A636B5"/>
    <w:rsid w:val="00A636F5"/>
    <w:rsid w:val="00A64387"/>
    <w:rsid w:val="00A65040"/>
    <w:rsid w:val="00A65E71"/>
    <w:rsid w:val="00A66D3E"/>
    <w:rsid w:val="00A67F55"/>
    <w:rsid w:val="00A70B0F"/>
    <w:rsid w:val="00A70B36"/>
    <w:rsid w:val="00A72119"/>
    <w:rsid w:val="00A73A49"/>
    <w:rsid w:val="00A74B59"/>
    <w:rsid w:val="00A74D9D"/>
    <w:rsid w:val="00A75687"/>
    <w:rsid w:val="00A7606B"/>
    <w:rsid w:val="00A763EE"/>
    <w:rsid w:val="00A777C2"/>
    <w:rsid w:val="00A800C0"/>
    <w:rsid w:val="00A829C5"/>
    <w:rsid w:val="00A83577"/>
    <w:rsid w:val="00A8440D"/>
    <w:rsid w:val="00A84875"/>
    <w:rsid w:val="00A84A9B"/>
    <w:rsid w:val="00A86085"/>
    <w:rsid w:val="00A86F7D"/>
    <w:rsid w:val="00A879EC"/>
    <w:rsid w:val="00A93841"/>
    <w:rsid w:val="00A95756"/>
    <w:rsid w:val="00A96752"/>
    <w:rsid w:val="00A97676"/>
    <w:rsid w:val="00A977A2"/>
    <w:rsid w:val="00A9789B"/>
    <w:rsid w:val="00AA1D91"/>
    <w:rsid w:val="00AA274A"/>
    <w:rsid w:val="00AA39BF"/>
    <w:rsid w:val="00AA563F"/>
    <w:rsid w:val="00AA59DC"/>
    <w:rsid w:val="00AA5B8F"/>
    <w:rsid w:val="00AA5DE2"/>
    <w:rsid w:val="00AA67D6"/>
    <w:rsid w:val="00AA6B67"/>
    <w:rsid w:val="00AA6F12"/>
    <w:rsid w:val="00AA7CB0"/>
    <w:rsid w:val="00AB061D"/>
    <w:rsid w:val="00AB1DD7"/>
    <w:rsid w:val="00AB1FB6"/>
    <w:rsid w:val="00AB256C"/>
    <w:rsid w:val="00AB35A9"/>
    <w:rsid w:val="00AC1086"/>
    <w:rsid w:val="00AC531C"/>
    <w:rsid w:val="00AC69C8"/>
    <w:rsid w:val="00AC79DA"/>
    <w:rsid w:val="00AD1336"/>
    <w:rsid w:val="00AD15EB"/>
    <w:rsid w:val="00AD4640"/>
    <w:rsid w:val="00AD5969"/>
    <w:rsid w:val="00AE323F"/>
    <w:rsid w:val="00AE4357"/>
    <w:rsid w:val="00AE604E"/>
    <w:rsid w:val="00AE72E2"/>
    <w:rsid w:val="00AF0934"/>
    <w:rsid w:val="00AF1139"/>
    <w:rsid w:val="00AF40F6"/>
    <w:rsid w:val="00AF451E"/>
    <w:rsid w:val="00AF6087"/>
    <w:rsid w:val="00AF6359"/>
    <w:rsid w:val="00AF779B"/>
    <w:rsid w:val="00B0208F"/>
    <w:rsid w:val="00B05037"/>
    <w:rsid w:val="00B05F66"/>
    <w:rsid w:val="00B06514"/>
    <w:rsid w:val="00B10E18"/>
    <w:rsid w:val="00B11110"/>
    <w:rsid w:val="00B12377"/>
    <w:rsid w:val="00B12D3B"/>
    <w:rsid w:val="00B17C4B"/>
    <w:rsid w:val="00B21A9E"/>
    <w:rsid w:val="00B232F6"/>
    <w:rsid w:val="00B23E7D"/>
    <w:rsid w:val="00B248E8"/>
    <w:rsid w:val="00B27AEE"/>
    <w:rsid w:val="00B3174C"/>
    <w:rsid w:val="00B3232D"/>
    <w:rsid w:val="00B336B9"/>
    <w:rsid w:val="00B34F1E"/>
    <w:rsid w:val="00B34F4B"/>
    <w:rsid w:val="00B34FC0"/>
    <w:rsid w:val="00B36413"/>
    <w:rsid w:val="00B377B7"/>
    <w:rsid w:val="00B40FD9"/>
    <w:rsid w:val="00B414C6"/>
    <w:rsid w:val="00B44742"/>
    <w:rsid w:val="00B50A90"/>
    <w:rsid w:val="00B52903"/>
    <w:rsid w:val="00B538E6"/>
    <w:rsid w:val="00B54527"/>
    <w:rsid w:val="00B548CC"/>
    <w:rsid w:val="00B55520"/>
    <w:rsid w:val="00B558AC"/>
    <w:rsid w:val="00B56FBA"/>
    <w:rsid w:val="00B60079"/>
    <w:rsid w:val="00B659A2"/>
    <w:rsid w:val="00B6662F"/>
    <w:rsid w:val="00B667A8"/>
    <w:rsid w:val="00B66CB6"/>
    <w:rsid w:val="00B66DE5"/>
    <w:rsid w:val="00B67BBA"/>
    <w:rsid w:val="00B67CE5"/>
    <w:rsid w:val="00B7062D"/>
    <w:rsid w:val="00B70966"/>
    <w:rsid w:val="00B70A75"/>
    <w:rsid w:val="00B71303"/>
    <w:rsid w:val="00B71656"/>
    <w:rsid w:val="00B71D50"/>
    <w:rsid w:val="00B72D22"/>
    <w:rsid w:val="00B73FA4"/>
    <w:rsid w:val="00B7548D"/>
    <w:rsid w:val="00B75A51"/>
    <w:rsid w:val="00B76B00"/>
    <w:rsid w:val="00B83E8D"/>
    <w:rsid w:val="00B843B7"/>
    <w:rsid w:val="00B84670"/>
    <w:rsid w:val="00B85593"/>
    <w:rsid w:val="00B87DF9"/>
    <w:rsid w:val="00B93CF2"/>
    <w:rsid w:val="00B93F91"/>
    <w:rsid w:val="00B94938"/>
    <w:rsid w:val="00B94D85"/>
    <w:rsid w:val="00B9673B"/>
    <w:rsid w:val="00BA3FAE"/>
    <w:rsid w:val="00BA6C01"/>
    <w:rsid w:val="00BB143C"/>
    <w:rsid w:val="00BB2E91"/>
    <w:rsid w:val="00BB5A02"/>
    <w:rsid w:val="00BC002C"/>
    <w:rsid w:val="00BC013B"/>
    <w:rsid w:val="00BC0DD5"/>
    <w:rsid w:val="00BC2B6D"/>
    <w:rsid w:val="00BC3018"/>
    <w:rsid w:val="00BC450B"/>
    <w:rsid w:val="00BC7730"/>
    <w:rsid w:val="00BD08F6"/>
    <w:rsid w:val="00BD134A"/>
    <w:rsid w:val="00BD139C"/>
    <w:rsid w:val="00BD17A3"/>
    <w:rsid w:val="00BD353F"/>
    <w:rsid w:val="00BD39F3"/>
    <w:rsid w:val="00BD3C56"/>
    <w:rsid w:val="00BD5FB3"/>
    <w:rsid w:val="00BD6218"/>
    <w:rsid w:val="00BD7BF5"/>
    <w:rsid w:val="00BE17D6"/>
    <w:rsid w:val="00BE3E36"/>
    <w:rsid w:val="00BE4330"/>
    <w:rsid w:val="00BE48DC"/>
    <w:rsid w:val="00BE69F5"/>
    <w:rsid w:val="00BE6B62"/>
    <w:rsid w:val="00BE6C26"/>
    <w:rsid w:val="00BF000A"/>
    <w:rsid w:val="00BF23FE"/>
    <w:rsid w:val="00BF2775"/>
    <w:rsid w:val="00BF30F8"/>
    <w:rsid w:val="00BF453B"/>
    <w:rsid w:val="00BF474C"/>
    <w:rsid w:val="00BF6F5E"/>
    <w:rsid w:val="00BF7BE5"/>
    <w:rsid w:val="00C0130F"/>
    <w:rsid w:val="00C025D6"/>
    <w:rsid w:val="00C03386"/>
    <w:rsid w:val="00C034BD"/>
    <w:rsid w:val="00C040F2"/>
    <w:rsid w:val="00C04682"/>
    <w:rsid w:val="00C11101"/>
    <w:rsid w:val="00C11AE6"/>
    <w:rsid w:val="00C165A8"/>
    <w:rsid w:val="00C203CA"/>
    <w:rsid w:val="00C218C4"/>
    <w:rsid w:val="00C247FB"/>
    <w:rsid w:val="00C24F27"/>
    <w:rsid w:val="00C254C8"/>
    <w:rsid w:val="00C275CB"/>
    <w:rsid w:val="00C32091"/>
    <w:rsid w:val="00C34BA2"/>
    <w:rsid w:val="00C3586D"/>
    <w:rsid w:val="00C35E55"/>
    <w:rsid w:val="00C40CC0"/>
    <w:rsid w:val="00C40F6E"/>
    <w:rsid w:val="00C413B1"/>
    <w:rsid w:val="00C4283B"/>
    <w:rsid w:val="00C43C51"/>
    <w:rsid w:val="00C4429E"/>
    <w:rsid w:val="00C44D42"/>
    <w:rsid w:val="00C463BC"/>
    <w:rsid w:val="00C465F8"/>
    <w:rsid w:val="00C47C32"/>
    <w:rsid w:val="00C50063"/>
    <w:rsid w:val="00C50D8A"/>
    <w:rsid w:val="00C51541"/>
    <w:rsid w:val="00C517F3"/>
    <w:rsid w:val="00C5252B"/>
    <w:rsid w:val="00C5354F"/>
    <w:rsid w:val="00C557B8"/>
    <w:rsid w:val="00C55C6D"/>
    <w:rsid w:val="00C571C2"/>
    <w:rsid w:val="00C60907"/>
    <w:rsid w:val="00C63799"/>
    <w:rsid w:val="00C650A4"/>
    <w:rsid w:val="00C6598F"/>
    <w:rsid w:val="00C65A1B"/>
    <w:rsid w:val="00C669ED"/>
    <w:rsid w:val="00C70D2C"/>
    <w:rsid w:val="00C71EEA"/>
    <w:rsid w:val="00C73063"/>
    <w:rsid w:val="00C734E2"/>
    <w:rsid w:val="00C737C1"/>
    <w:rsid w:val="00C76278"/>
    <w:rsid w:val="00C76FF9"/>
    <w:rsid w:val="00C77337"/>
    <w:rsid w:val="00C80ADE"/>
    <w:rsid w:val="00C81577"/>
    <w:rsid w:val="00C81733"/>
    <w:rsid w:val="00C81AF8"/>
    <w:rsid w:val="00C8200C"/>
    <w:rsid w:val="00C820C5"/>
    <w:rsid w:val="00C8356F"/>
    <w:rsid w:val="00C846B3"/>
    <w:rsid w:val="00C85855"/>
    <w:rsid w:val="00C861E4"/>
    <w:rsid w:val="00C86374"/>
    <w:rsid w:val="00C8757A"/>
    <w:rsid w:val="00C90C21"/>
    <w:rsid w:val="00C948AF"/>
    <w:rsid w:val="00C955AB"/>
    <w:rsid w:val="00C97CF8"/>
    <w:rsid w:val="00CA0250"/>
    <w:rsid w:val="00CA032E"/>
    <w:rsid w:val="00CA0C43"/>
    <w:rsid w:val="00CA11B9"/>
    <w:rsid w:val="00CA1209"/>
    <w:rsid w:val="00CA40A9"/>
    <w:rsid w:val="00CA40F5"/>
    <w:rsid w:val="00CA6D33"/>
    <w:rsid w:val="00CA6E10"/>
    <w:rsid w:val="00CB117F"/>
    <w:rsid w:val="00CB67E7"/>
    <w:rsid w:val="00CB7ED4"/>
    <w:rsid w:val="00CC0235"/>
    <w:rsid w:val="00CC039C"/>
    <w:rsid w:val="00CC081B"/>
    <w:rsid w:val="00CC1AAD"/>
    <w:rsid w:val="00CC2FBA"/>
    <w:rsid w:val="00CC346A"/>
    <w:rsid w:val="00CC5A55"/>
    <w:rsid w:val="00CC602E"/>
    <w:rsid w:val="00CC6100"/>
    <w:rsid w:val="00CD0895"/>
    <w:rsid w:val="00CD1B67"/>
    <w:rsid w:val="00CD474A"/>
    <w:rsid w:val="00CD6194"/>
    <w:rsid w:val="00CD6785"/>
    <w:rsid w:val="00CE0376"/>
    <w:rsid w:val="00CE1EAB"/>
    <w:rsid w:val="00CE360B"/>
    <w:rsid w:val="00CE61A9"/>
    <w:rsid w:val="00CF06F5"/>
    <w:rsid w:val="00CF18A5"/>
    <w:rsid w:val="00CF314D"/>
    <w:rsid w:val="00CF6EDD"/>
    <w:rsid w:val="00D0034A"/>
    <w:rsid w:val="00D007FD"/>
    <w:rsid w:val="00D01557"/>
    <w:rsid w:val="00D03A3E"/>
    <w:rsid w:val="00D0472C"/>
    <w:rsid w:val="00D10F68"/>
    <w:rsid w:val="00D11A50"/>
    <w:rsid w:val="00D14931"/>
    <w:rsid w:val="00D154E9"/>
    <w:rsid w:val="00D15981"/>
    <w:rsid w:val="00D15A67"/>
    <w:rsid w:val="00D16B96"/>
    <w:rsid w:val="00D16D9A"/>
    <w:rsid w:val="00D16E50"/>
    <w:rsid w:val="00D205C0"/>
    <w:rsid w:val="00D21855"/>
    <w:rsid w:val="00D224D9"/>
    <w:rsid w:val="00D2295B"/>
    <w:rsid w:val="00D258BD"/>
    <w:rsid w:val="00D25DBF"/>
    <w:rsid w:val="00D2666F"/>
    <w:rsid w:val="00D272F8"/>
    <w:rsid w:val="00D27B35"/>
    <w:rsid w:val="00D3067E"/>
    <w:rsid w:val="00D351B5"/>
    <w:rsid w:val="00D40D64"/>
    <w:rsid w:val="00D42F3C"/>
    <w:rsid w:val="00D43B2C"/>
    <w:rsid w:val="00D46AF1"/>
    <w:rsid w:val="00D475BB"/>
    <w:rsid w:val="00D47F1D"/>
    <w:rsid w:val="00D5044B"/>
    <w:rsid w:val="00D50822"/>
    <w:rsid w:val="00D5360E"/>
    <w:rsid w:val="00D56F62"/>
    <w:rsid w:val="00D57AFB"/>
    <w:rsid w:val="00D6056F"/>
    <w:rsid w:val="00D61A8B"/>
    <w:rsid w:val="00D632E5"/>
    <w:rsid w:val="00D6516E"/>
    <w:rsid w:val="00D7167B"/>
    <w:rsid w:val="00D71894"/>
    <w:rsid w:val="00D72BBA"/>
    <w:rsid w:val="00D740C4"/>
    <w:rsid w:val="00D7586F"/>
    <w:rsid w:val="00D76ECA"/>
    <w:rsid w:val="00D8071C"/>
    <w:rsid w:val="00D813A8"/>
    <w:rsid w:val="00D82A5B"/>
    <w:rsid w:val="00D83B86"/>
    <w:rsid w:val="00D84322"/>
    <w:rsid w:val="00D849C9"/>
    <w:rsid w:val="00D84F08"/>
    <w:rsid w:val="00D856BB"/>
    <w:rsid w:val="00D862F0"/>
    <w:rsid w:val="00D866D7"/>
    <w:rsid w:val="00D87AE6"/>
    <w:rsid w:val="00D87AF8"/>
    <w:rsid w:val="00D90877"/>
    <w:rsid w:val="00D9201E"/>
    <w:rsid w:val="00D9702B"/>
    <w:rsid w:val="00D972D4"/>
    <w:rsid w:val="00DA07F0"/>
    <w:rsid w:val="00DA08E2"/>
    <w:rsid w:val="00DA1DCA"/>
    <w:rsid w:val="00DA24CB"/>
    <w:rsid w:val="00DA419A"/>
    <w:rsid w:val="00DA4C3C"/>
    <w:rsid w:val="00DA4C6E"/>
    <w:rsid w:val="00DA5C5C"/>
    <w:rsid w:val="00DA73BC"/>
    <w:rsid w:val="00DA7DC2"/>
    <w:rsid w:val="00DB0C99"/>
    <w:rsid w:val="00DB0E0D"/>
    <w:rsid w:val="00DB185E"/>
    <w:rsid w:val="00DB1E49"/>
    <w:rsid w:val="00DB1F31"/>
    <w:rsid w:val="00DB25E8"/>
    <w:rsid w:val="00DC1081"/>
    <w:rsid w:val="00DC1EE7"/>
    <w:rsid w:val="00DC2B86"/>
    <w:rsid w:val="00DC3AB1"/>
    <w:rsid w:val="00DC448A"/>
    <w:rsid w:val="00DC47F2"/>
    <w:rsid w:val="00DC5FAC"/>
    <w:rsid w:val="00DC64A8"/>
    <w:rsid w:val="00DC69C0"/>
    <w:rsid w:val="00DD0EDD"/>
    <w:rsid w:val="00DD2230"/>
    <w:rsid w:val="00DD3706"/>
    <w:rsid w:val="00DD3D59"/>
    <w:rsid w:val="00DD545D"/>
    <w:rsid w:val="00DD5DAD"/>
    <w:rsid w:val="00DD6BC7"/>
    <w:rsid w:val="00DD6FAB"/>
    <w:rsid w:val="00DE038D"/>
    <w:rsid w:val="00DE0B30"/>
    <w:rsid w:val="00DE3D38"/>
    <w:rsid w:val="00DE55F4"/>
    <w:rsid w:val="00DE6173"/>
    <w:rsid w:val="00DE7489"/>
    <w:rsid w:val="00DF291D"/>
    <w:rsid w:val="00DF3BA1"/>
    <w:rsid w:val="00DF711C"/>
    <w:rsid w:val="00DF7120"/>
    <w:rsid w:val="00DF71C4"/>
    <w:rsid w:val="00DF7C5C"/>
    <w:rsid w:val="00E00948"/>
    <w:rsid w:val="00E00E28"/>
    <w:rsid w:val="00E01550"/>
    <w:rsid w:val="00E03D6F"/>
    <w:rsid w:val="00E040E5"/>
    <w:rsid w:val="00E1157D"/>
    <w:rsid w:val="00E11A91"/>
    <w:rsid w:val="00E11DC4"/>
    <w:rsid w:val="00E12B25"/>
    <w:rsid w:val="00E13268"/>
    <w:rsid w:val="00E132BD"/>
    <w:rsid w:val="00E149F0"/>
    <w:rsid w:val="00E160B4"/>
    <w:rsid w:val="00E17BD3"/>
    <w:rsid w:val="00E20389"/>
    <w:rsid w:val="00E22982"/>
    <w:rsid w:val="00E2335F"/>
    <w:rsid w:val="00E2469B"/>
    <w:rsid w:val="00E24D0E"/>
    <w:rsid w:val="00E25451"/>
    <w:rsid w:val="00E30F20"/>
    <w:rsid w:val="00E313EA"/>
    <w:rsid w:val="00E328AB"/>
    <w:rsid w:val="00E341CC"/>
    <w:rsid w:val="00E401BB"/>
    <w:rsid w:val="00E41DC5"/>
    <w:rsid w:val="00E45991"/>
    <w:rsid w:val="00E45D9F"/>
    <w:rsid w:val="00E46171"/>
    <w:rsid w:val="00E46C15"/>
    <w:rsid w:val="00E5091F"/>
    <w:rsid w:val="00E51E58"/>
    <w:rsid w:val="00E52250"/>
    <w:rsid w:val="00E54543"/>
    <w:rsid w:val="00E5692B"/>
    <w:rsid w:val="00E57F54"/>
    <w:rsid w:val="00E60280"/>
    <w:rsid w:val="00E6065F"/>
    <w:rsid w:val="00E60C48"/>
    <w:rsid w:val="00E6353A"/>
    <w:rsid w:val="00E638D8"/>
    <w:rsid w:val="00E64174"/>
    <w:rsid w:val="00E64430"/>
    <w:rsid w:val="00E64B4A"/>
    <w:rsid w:val="00E654BE"/>
    <w:rsid w:val="00E66CEF"/>
    <w:rsid w:val="00E73278"/>
    <w:rsid w:val="00E735E1"/>
    <w:rsid w:val="00E74E6A"/>
    <w:rsid w:val="00E75B49"/>
    <w:rsid w:val="00E76EDE"/>
    <w:rsid w:val="00E76EF0"/>
    <w:rsid w:val="00E80852"/>
    <w:rsid w:val="00E82073"/>
    <w:rsid w:val="00E822C8"/>
    <w:rsid w:val="00E856EF"/>
    <w:rsid w:val="00E90E9C"/>
    <w:rsid w:val="00E921D4"/>
    <w:rsid w:val="00E948FE"/>
    <w:rsid w:val="00E96061"/>
    <w:rsid w:val="00E9743B"/>
    <w:rsid w:val="00EA1512"/>
    <w:rsid w:val="00EA1DE9"/>
    <w:rsid w:val="00EA3EEF"/>
    <w:rsid w:val="00EA432F"/>
    <w:rsid w:val="00EA5FF6"/>
    <w:rsid w:val="00EB3015"/>
    <w:rsid w:val="00EB4748"/>
    <w:rsid w:val="00EB576B"/>
    <w:rsid w:val="00EB6530"/>
    <w:rsid w:val="00EC052F"/>
    <w:rsid w:val="00EC15DC"/>
    <w:rsid w:val="00EC1725"/>
    <w:rsid w:val="00EC4E32"/>
    <w:rsid w:val="00EC67CD"/>
    <w:rsid w:val="00EC7A00"/>
    <w:rsid w:val="00ED09B8"/>
    <w:rsid w:val="00ED103F"/>
    <w:rsid w:val="00ED668F"/>
    <w:rsid w:val="00EE1431"/>
    <w:rsid w:val="00EE1A59"/>
    <w:rsid w:val="00EE412F"/>
    <w:rsid w:val="00EE46E2"/>
    <w:rsid w:val="00EE4D35"/>
    <w:rsid w:val="00EE7D69"/>
    <w:rsid w:val="00EF0089"/>
    <w:rsid w:val="00EF0B5E"/>
    <w:rsid w:val="00EF1432"/>
    <w:rsid w:val="00EF19F0"/>
    <w:rsid w:val="00EF1C1F"/>
    <w:rsid w:val="00EF208A"/>
    <w:rsid w:val="00EF25F4"/>
    <w:rsid w:val="00EF2D5D"/>
    <w:rsid w:val="00EF4088"/>
    <w:rsid w:val="00EF5230"/>
    <w:rsid w:val="00EF5F39"/>
    <w:rsid w:val="00EF6EA4"/>
    <w:rsid w:val="00EF73BA"/>
    <w:rsid w:val="00F00621"/>
    <w:rsid w:val="00F012C8"/>
    <w:rsid w:val="00F019A3"/>
    <w:rsid w:val="00F01FCC"/>
    <w:rsid w:val="00F02BE8"/>
    <w:rsid w:val="00F036AD"/>
    <w:rsid w:val="00F039CF"/>
    <w:rsid w:val="00F03BA4"/>
    <w:rsid w:val="00F0564D"/>
    <w:rsid w:val="00F06B02"/>
    <w:rsid w:val="00F06DF1"/>
    <w:rsid w:val="00F07918"/>
    <w:rsid w:val="00F1005C"/>
    <w:rsid w:val="00F10E86"/>
    <w:rsid w:val="00F117E6"/>
    <w:rsid w:val="00F11AC4"/>
    <w:rsid w:val="00F129E3"/>
    <w:rsid w:val="00F12E95"/>
    <w:rsid w:val="00F13464"/>
    <w:rsid w:val="00F14735"/>
    <w:rsid w:val="00F14896"/>
    <w:rsid w:val="00F219E9"/>
    <w:rsid w:val="00F23012"/>
    <w:rsid w:val="00F2325A"/>
    <w:rsid w:val="00F24086"/>
    <w:rsid w:val="00F24573"/>
    <w:rsid w:val="00F25489"/>
    <w:rsid w:val="00F261CB"/>
    <w:rsid w:val="00F306B6"/>
    <w:rsid w:val="00F31582"/>
    <w:rsid w:val="00F32B37"/>
    <w:rsid w:val="00F32CAE"/>
    <w:rsid w:val="00F374B7"/>
    <w:rsid w:val="00F4060C"/>
    <w:rsid w:val="00F40CB4"/>
    <w:rsid w:val="00F42A15"/>
    <w:rsid w:val="00F43960"/>
    <w:rsid w:val="00F5011B"/>
    <w:rsid w:val="00F50279"/>
    <w:rsid w:val="00F502F1"/>
    <w:rsid w:val="00F504EF"/>
    <w:rsid w:val="00F50EA7"/>
    <w:rsid w:val="00F51338"/>
    <w:rsid w:val="00F53C28"/>
    <w:rsid w:val="00F551BA"/>
    <w:rsid w:val="00F553D4"/>
    <w:rsid w:val="00F55F6F"/>
    <w:rsid w:val="00F5626F"/>
    <w:rsid w:val="00F569FC"/>
    <w:rsid w:val="00F56C1F"/>
    <w:rsid w:val="00F60FE6"/>
    <w:rsid w:val="00F62416"/>
    <w:rsid w:val="00F63500"/>
    <w:rsid w:val="00F641AB"/>
    <w:rsid w:val="00F64587"/>
    <w:rsid w:val="00F659A0"/>
    <w:rsid w:val="00F66D62"/>
    <w:rsid w:val="00F673F2"/>
    <w:rsid w:val="00F67F3F"/>
    <w:rsid w:val="00F7063F"/>
    <w:rsid w:val="00F70E4D"/>
    <w:rsid w:val="00F72DDD"/>
    <w:rsid w:val="00F74CE3"/>
    <w:rsid w:val="00F8038D"/>
    <w:rsid w:val="00F819EA"/>
    <w:rsid w:val="00F84257"/>
    <w:rsid w:val="00F84BDF"/>
    <w:rsid w:val="00F85426"/>
    <w:rsid w:val="00F86D04"/>
    <w:rsid w:val="00F90994"/>
    <w:rsid w:val="00F91BB0"/>
    <w:rsid w:val="00F93117"/>
    <w:rsid w:val="00F9452C"/>
    <w:rsid w:val="00F960EC"/>
    <w:rsid w:val="00F96925"/>
    <w:rsid w:val="00F97189"/>
    <w:rsid w:val="00F979EB"/>
    <w:rsid w:val="00FA178F"/>
    <w:rsid w:val="00FA1BB8"/>
    <w:rsid w:val="00FA324F"/>
    <w:rsid w:val="00FA52BF"/>
    <w:rsid w:val="00FA6582"/>
    <w:rsid w:val="00FA6959"/>
    <w:rsid w:val="00FA7412"/>
    <w:rsid w:val="00FB007E"/>
    <w:rsid w:val="00FB285A"/>
    <w:rsid w:val="00FB2A3B"/>
    <w:rsid w:val="00FB4675"/>
    <w:rsid w:val="00FB7281"/>
    <w:rsid w:val="00FB7D12"/>
    <w:rsid w:val="00FC14D1"/>
    <w:rsid w:val="00FC5D9A"/>
    <w:rsid w:val="00FC64AE"/>
    <w:rsid w:val="00FC6A1D"/>
    <w:rsid w:val="00FD4F09"/>
    <w:rsid w:val="00FD60E9"/>
    <w:rsid w:val="00FD6B02"/>
    <w:rsid w:val="00FD74EC"/>
    <w:rsid w:val="00FD7742"/>
    <w:rsid w:val="00FE006A"/>
    <w:rsid w:val="00FE1C11"/>
    <w:rsid w:val="00FE2456"/>
    <w:rsid w:val="00FE3820"/>
    <w:rsid w:val="00FE5BE2"/>
    <w:rsid w:val="00FE7549"/>
    <w:rsid w:val="00FF1A59"/>
    <w:rsid w:val="00FF1EBB"/>
    <w:rsid w:val="00FF20F6"/>
    <w:rsid w:val="00FF31D2"/>
    <w:rsid w:val="00FF4C67"/>
    <w:rsid w:val="00FF624D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A3824"/>
  <w15:docId w15:val="{E76E5705-7A7C-4B28-B94D-071F7E93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9B3"/>
    <w:pPr>
      <w:spacing w:line="360" w:lineRule="auto"/>
    </w:pPr>
    <w:rPr>
      <w:sz w:val="24"/>
      <w:lang w:eastAsia="en-US"/>
    </w:rPr>
  </w:style>
  <w:style w:type="paragraph" w:styleId="Ttulo1">
    <w:name w:val="heading 1"/>
    <w:basedOn w:val="HeadingBase"/>
    <w:next w:val="Corpodetexto"/>
    <w:link w:val="Ttulo1Carter"/>
    <w:uiPriority w:val="9"/>
    <w:qFormat/>
    <w:rsid w:val="00034AFF"/>
    <w:pPr>
      <w:numPr>
        <w:numId w:val="1"/>
      </w:numPr>
      <w:pBdr>
        <w:bottom w:val="single" w:sz="6" w:space="24" w:color="808080"/>
      </w:pBdr>
      <w:spacing w:after="720" w:line="240" w:lineRule="auto"/>
      <w:ind w:left="-284" w:right="-286" w:firstLine="0"/>
      <w:jc w:val="center"/>
      <w:outlineLvl w:val="0"/>
    </w:pPr>
    <w:rPr>
      <w:caps/>
      <w:spacing w:val="80"/>
      <w:kern w:val="16"/>
      <w:sz w:val="48"/>
    </w:rPr>
  </w:style>
  <w:style w:type="paragraph" w:styleId="Ttulo2">
    <w:name w:val="heading 2"/>
    <w:basedOn w:val="HeadingBase"/>
    <w:next w:val="Corpodetexto"/>
    <w:link w:val="Ttulo2Carter"/>
    <w:qFormat/>
    <w:rsid w:val="00814509"/>
    <w:pPr>
      <w:numPr>
        <w:ilvl w:val="1"/>
        <w:numId w:val="1"/>
      </w:numPr>
      <w:pBdr>
        <w:bottom w:val="single" w:sz="6" w:space="5" w:color="808080"/>
      </w:pBdr>
      <w:spacing w:before="720" w:after="240" w:line="240" w:lineRule="auto"/>
      <w:ind w:left="578" w:hanging="578"/>
      <w:outlineLvl w:val="1"/>
    </w:pPr>
    <w:rPr>
      <w:b/>
      <w:caps/>
      <w:spacing w:val="20"/>
      <w:kern w:val="16"/>
      <w:sz w:val="26"/>
    </w:rPr>
  </w:style>
  <w:style w:type="paragraph" w:styleId="Ttulo3">
    <w:name w:val="heading 3"/>
    <w:basedOn w:val="HeadingBase"/>
    <w:next w:val="Corpodetexto"/>
    <w:link w:val="Ttulo3Carter"/>
    <w:qFormat/>
    <w:rsid w:val="005F0031"/>
    <w:pPr>
      <w:numPr>
        <w:ilvl w:val="2"/>
        <w:numId w:val="1"/>
      </w:numPr>
      <w:tabs>
        <w:tab w:val="clear" w:pos="6107"/>
      </w:tabs>
      <w:spacing w:after="180"/>
      <w:ind w:left="709"/>
      <w:outlineLvl w:val="2"/>
    </w:pPr>
    <w:rPr>
      <w:b/>
      <w:spacing w:val="10"/>
    </w:rPr>
  </w:style>
  <w:style w:type="paragraph" w:styleId="Ttulo4">
    <w:name w:val="heading 4"/>
    <w:basedOn w:val="HeadingBase"/>
    <w:next w:val="Corpodetexto"/>
    <w:qFormat/>
    <w:rsid w:val="007640C3"/>
    <w:pPr>
      <w:numPr>
        <w:ilvl w:val="3"/>
        <w:numId w:val="1"/>
      </w:numPr>
      <w:tabs>
        <w:tab w:val="left" w:pos="720"/>
      </w:tabs>
      <w:spacing w:before="240" w:after="180"/>
      <w:outlineLvl w:val="3"/>
    </w:pPr>
    <w:rPr>
      <w:caps/>
      <w:sz w:val="20"/>
    </w:rPr>
  </w:style>
  <w:style w:type="paragraph" w:styleId="Ttulo5">
    <w:name w:val="heading 5"/>
    <w:basedOn w:val="HeadingBase"/>
    <w:next w:val="Corpodetexto"/>
    <w:qFormat/>
    <w:rsid w:val="007640C3"/>
    <w:pPr>
      <w:numPr>
        <w:ilvl w:val="4"/>
        <w:numId w:val="1"/>
      </w:numPr>
      <w:tabs>
        <w:tab w:val="left" w:pos="862"/>
      </w:tabs>
      <w:spacing w:before="240" w:after="240"/>
      <w:outlineLvl w:val="4"/>
    </w:pPr>
    <w:rPr>
      <w:i/>
      <w:spacing w:val="5"/>
    </w:rPr>
  </w:style>
  <w:style w:type="paragraph" w:styleId="Ttulo6">
    <w:name w:val="heading 6"/>
    <w:basedOn w:val="HeadingBase"/>
    <w:next w:val="Corpodetexto"/>
    <w:qFormat/>
    <w:rsid w:val="007640C3"/>
    <w:pPr>
      <w:numPr>
        <w:ilvl w:val="5"/>
        <w:numId w:val="1"/>
      </w:numPr>
      <w:tabs>
        <w:tab w:val="left" w:pos="1009"/>
      </w:tabs>
      <w:outlineLvl w:val="5"/>
    </w:pPr>
    <w:rPr>
      <w:b/>
    </w:rPr>
  </w:style>
  <w:style w:type="paragraph" w:styleId="Ttulo7">
    <w:name w:val="heading 7"/>
    <w:basedOn w:val="HeadingBase"/>
    <w:next w:val="Corpodetexto"/>
    <w:qFormat/>
    <w:rsid w:val="007640C3"/>
    <w:pPr>
      <w:numPr>
        <w:ilvl w:val="6"/>
        <w:numId w:val="1"/>
      </w:numPr>
      <w:tabs>
        <w:tab w:val="left" w:pos="1151"/>
      </w:tabs>
      <w:outlineLvl w:val="6"/>
    </w:pPr>
    <w:rPr>
      <w:i/>
      <w:spacing w:val="5"/>
    </w:rPr>
  </w:style>
  <w:style w:type="paragraph" w:styleId="Ttulo8">
    <w:name w:val="heading 8"/>
    <w:basedOn w:val="HeadingBase"/>
    <w:next w:val="Corpodetexto"/>
    <w:qFormat/>
    <w:rsid w:val="007640C3"/>
    <w:pPr>
      <w:numPr>
        <w:ilvl w:val="7"/>
        <w:numId w:val="1"/>
      </w:numPr>
      <w:tabs>
        <w:tab w:val="left" w:pos="1440"/>
      </w:tabs>
      <w:outlineLvl w:val="7"/>
    </w:pPr>
    <w:rPr>
      <w:smallCaps/>
    </w:rPr>
  </w:style>
  <w:style w:type="paragraph" w:styleId="Ttulo9">
    <w:name w:val="heading 9"/>
    <w:basedOn w:val="HeadingBase"/>
    <w:next w:val="Corpodetexto"/>
    <w:qFormat/>
    <w:rsid w:val="007640C3"/>
    <w:pPr>
      <w:numPr>
        <w:ilvl w:val="8"/>
        <w:numId w:val="1"/>
      </w:numPr>
      <w:outlineLvl w:val="8"/>
    </w:pPr>
    <w:rPr>
      <w:i/>
      <w:spacing w:val="5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Base">
    <w:name w:val="Heading Base"/>
    <w:basedOn w:val="Corpodetexto"/>
    <w:next w:val="Corpodetexto"/>
    <w:rsid w:val="00864BAA"/>
    <w:pPr>
      <w:keepNext/>
      <w:keepLines/>
      <w:spacing w:after="0" w:line="240" w:lineRule="exact"/>
      <w:jc w:val="left"/>
    </w:pPr>
    <w:rPr>
      <w:kern w:val="20"/>
    </w:rPr>
  </w:style>
  <w:style w:type="paragraph" w:styleId="Corpodetexto">
    <w:name w:val="Body Text"/>
    <w:basedOn w:val="Normal"/>
    <w:link w:val="CorpodetextoCarter"/>
    <w:rsid w:val="00CE61A9"/>
    <w:pPr>
      <w:spacing w:after="24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CE61A9"/>
    <w:rPr>
      <w:sz w:val="24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814509"/>
    <w:rPr>
      <w:b/>
      <w:caps/>
      <w:spacing w:val="20"/>
      <w:kern w:val="16"/>
      <w:sz w:val="26"/>
      <w:lang w:eastAsia="en-US"/>
    </w:rPr>
  </w:style>
  <w:style w:type="paragraph" w:customStyle="1" w:styleId="FootnoteBase">
    <w:name w:val="Footnote Base"/>
    <w:basedOn w:val="Corpodetexto"/>
    <w:rsid w:val="00C81577"/>
    <w:pPr>
      <w:keepLines/>
      <w:spacing w:line="200" w:lineRule="atLeast"/>
    </w:pPr>
    <w:rPr>
      <w:sz w:val="18"/>
    </w:rPr>
  </w:style>
  <w:style w:type="paragraph" w:customStyle="1" w:styleId="BlockQuotation">
    <w:name w:val="Block Quotation"/>
    <w:basedOn w:val="Corpodetexto"/>
    <w:rsid w:val="00C8157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/>
    </w:pPr>
    <w:rPr>
      <w:i/>
    </w:rPr>
  </w:style>
  <w:style w:type="paragraph" w:customStyle="1" w:styleId="BodyTextKeep">
    <w:name w:val="Body Text Keep"/>
    <w:basedOn w:val="Corpodetexto"/>
    <w:rsid w:val="00C81577"/>
    <w:pPr>
      <w:keepNext/>
    </w:pPr>
  </w:style>
  <w:style w:type="paragraph" w:styleId="Legenda">
    <w:name w:val="caption"/>
    <w:basedOn w:val="Picture"/>
    <w:next w:val="Corpodetexto"/>
    <w:qFormat/>
    <w:rsid w:val="00036A7C"/>
    <w:pPr>
      <w:spacing w:before="60" w:after="480"/>
    </w:pPr>
    <w:rPr>
      <w:spacing w:val="5"/>
      <w:sz w:val="18"/>
    </w:rPr>
  </w:style>
  <w:style w:type="paragraph" w:customStyle="1" w:styleId="Picture">
    <w:name w:val="Picture"/>
    <w:basedOn w:val="Normal"/>
    <w:next w:val="Legenda"/>
    <w:rsid w:val="00360354"/>
    <w:pPr>
      <w:keepNext/>
      <w:spacing w:before="240" w:line="240" w:lineRule="auto"/>
      <w:jc w:val="center"/>
    </w:pPr>
  </w:style>
  <w:style w:type="paragraph" w:customStyle="1" w:styleId="DocumentLabel">
    <w:name w:val="Document Label"/>
    <w:next w:val="Normal"/>
    <w:rsid w:val="00C81577"/>
    <w:pPr>
      <w:pBdr>
        <w:top w:val="single" w:sz="6" w:space="6" w:color="808080"/>
        <w:bottom w:val="single" w:sz="6" w:space="6" w:color="808080"/>
      </w:pBdr>
      <w:spacing w:after="360" w:line="240" w:lineRule="atLeast"/>
    </w:pPr>
    <w:rPr>
      <w:rFonts w:ascii="Garamond" w:hAnsi="Garamond"/>
      <w:b/>
      <w:caps/>
      <w:spacing w:val="40"/>
      <w:sz w:val="18"/>
      <w:lang w:val="en-US" w:eastAsia="en-US"/>
    </w:rPr>
  </w:style>
  <w:style w:type="character" w:styleId="Refdenotadefim">
    <w:name w:val="endnote reference"/>
    <w:semiHidden/>
    <w:rsid w:val="00C81577"/>
    <w:rPr>
      <w:vertAlign w:val="superscript"/>
    </w:rPr>
  </w:style>
  <w:style w:type="paragraph" w:styleId="Textodenotadefim">
    <w:name w:val="endnote text"/>
    <w:basedOn w:val="FootnoteBase"/>
    <w:semiHidden/>
    <w:rsid w:val="00C81577"/>
  </w:style>
  <w:style w:type="paragraph" w:styleId="Rodap">
    <w:name w:val="footer"/>
    <w:basedOn w:val="HeaderBase"/>
    <w:link w:val="RodapCarter"/>
    <w:rsid w:val="00C81577"/>
    <w:pPr>
      <w:tabs>
        <w:tab w:val="clear" w:pos="8640"/>
        <w:tab w:val="right" w:pos="9480"/>
      </w:tabs>
      <w:spacing w:before="600"/>
      <w:ind w:left="-840" w:right="-840"/>
    </w:pPr>
  </w:style>
  <w:style w:type="paragraph" w:customStyle="1" w:styleId="HeaderBase">
    <w:name w:val="Header Base"/>
    <w:basedOn w:val="Corpodetexto"/>
    <w:rsid w:val="00F5626F"/>
    <w:pPr>
      <w:keepLines/>
      <w:tabs>
        <w:tab w:val="center" w:pos="4320"/>
        <w:tab w:val="right" w:pos="8640"/>
      </w:tabs>
      <w:spacing w:after="0" w:line="0" w:lineRule="atLeast"/>
      <w:jc w:val="center"/>
    </w:pPr>
    <w:rPr>
      <w:smallCaps/>
      <w:spacing w:val="15"/>
    </w:rPr>
  </w:style>
  <w:style w:type="character" w:styleId="Refdenotaderodap">
    <w:name w:val="footnote reference"/>
    <w:semiHidden/>
    <w:rsid w:val="00C81577"/>
    <w:rPr>
      <w:vertAlign w:val="superscript"/>
    </w:rPr>
  </w:style>
  <w:style w:type="paragraph" w:styleId="Textodenotaderodap">
    <w:name w:val="footnote text"/>
    <w:basedOn w:val="FootnoteBase"/>
    <w:link w:val="TextodenotaderodapCarter"/>
    <w:semiHidden/>
    <w:rsid w:val="00C81577"/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E341CC"/>
    <w:rPr>
      <w:sz w:val="18"/>
      <w:lang w:eastAsia="en-US"/>
    </w:rPr>
  </w:style>
  <w:style w:type="paragraph" w:styleId="Cabealho">
    <w:name w:val="header"/>
    <w:basedOn w:val="HeaderBase"/>
    <w:rsid w:val="00C81577"/>
    <w:pPr>
      <w:spacing w:after="480"/>
    </w:pPr>
  </w:style>
  <w:style w:type="paragraph" w:styleId="ndiceremissivo1">
    <w:name w:val="index 1"/>
    <w:basedOn w:val="IndexBase"/>
    <w:semiHidden/>
    <w:rsid w:val="00C81577"/>
    <w:rPr>
      <w:sz w:val="21"/>
    </w:rPr>
  </w:style>
  <w:style w:type="paragraph" w:customStyle="1" w:styleId="IndexBase">
    <w:name w:val="Index Base"/>
    <w:basedOn w:val="Normal"/>
    <w:rsid w:val="00C81577"/>
    <w:pPr>
      <w:spacing w:line="240" w:lineRule="atLeast"/>
      <w:ind w:left="360" w:hanging="360"/>
    </w:pPr>
  </w:style>
  <w:style w:type="paragraph" w:styleId="ndiceremissivo2">
    <w:name w:val="index 2"/>
    <w:basedOn w:val="IndexBase"/>
    <w:semiHidden/>
    <w:rsid w:val="00C81577"/>
    <w:pPr>
      <w:spacing w:line="240" w:lineRule="auto"/>
      <w:ind w:hanging="240"/>
    </w:pPr>
    <w:rPr>
      <w:sz w:val="21"/>
    </w:rPr>
  </w:style>
  <w:style w:type="paragraph" w:styleId="ndiceremissivo3">
    <w:name w:val="index 3"/>
    <w:basedOn w:val="IndexBase"/>
    <w:semiHidden/>
    <w:rsid w:val="00C81577"/>
    <w:pPr>
      <w:spacing w:line="240" w:lineRule="auto"/>
      <w:ind w:left="480" w:hanging="240"/>
    </w:pPr>
    <w:rPr>
      <w:sz w:val="21"/>
    </w:rPr>
  </w:style>
  <w:style w:type="paragraph" w:styleId="ndiceremissivo4">
    <w:name w:val="index 4"/>
    <w:basedOn w:val="IndexBase"/>
    <w:semiHidden/>
    <w:rsid w:val="00C81577"/>
    <w:pPr>
      <w:spacing w:line="240" w:lineRule="auto"/>
      <w:ind w:left="600" w:hanging="240"/>
    </w:pPr>
    <w:rPr>
      <w:sz w:val="21"/>
    </w:rPr>
  </w:style>
  <w:style w:type="paragraph" w:styleId="ndiceremissivo5">
    <w:name w:val="index 5"/>
    <w:basedOn w:val="IndexBase"/>
    <w:semiHidden/>
    <w:rsid w:val="00C81577"/>
    <w:pPr>
      <w:spacing w:line="240" w:lineRule="auto"/>
      <w:ind w:left="840"/>
    </w:pPr>
    <w:rPr>
      <w:sz w:val="21"/>
    </w:rPr>
  </w:style>
  <w:style w:type="paragraph" w:styleId="Cabealhodendiceremissivo">
    <w:name w:val="index heading"/>
    <w:basedOn w:val="HeadingBase"/>
    <w:next w:val="ndiceremissivo1"/>
    <w:semiHidden/>
    <w:rsid w:val="00C81577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SectionHeading">
    <w:name w:val="Section Heading"/>
    <w:basedOn w:val="Ttulo1"/>
    <w:rsid w:val="00C81577"/>
    <w:rPr>
      <w:b/>
      <w:kern w:val="20"/>
    </w:rPr>
  </w:style>
  <w:style w:type="character" w:customStyle="1" w:styleId="Lead-inEmphasis">
    <w:name w:val="Lead-in Emphasis"/>
    <w:rsid w:val="00C81577"/>
    <w:rPr>
      <w:caps/>
      <w:sz w:val="18"/>
    </w:rPr>
  </w:style>
  <w:style w:type="character" w:styleId="Nmerodelinha">
    <w:name w:val="line number"/>
    <w:rsid w:val="00C81577"/>
    <w:rPr>
      <w:sz w:val="18"/>
    </w:rPr>
  </w:style>
  <w:style w:type="paragraph" w:styleId="Lista">
    <w:name w:val="List"/>
    <w:basedOn w:val="Corpodetexto"/>
    <w:rsid w:val="00C81577"/>
    <w:pPr>
      <w:ind w:left="360" w:hanging="360"/>
    </w:pPr>
  </w:style>
  <w:style w:type="paragraph" w:styleId="Listacommarcas">
    <w:name w:val="List Bullet"/>
    <w:basedOn w:val="Lista"/>
    <w:qFormat/>
    <w:rsid w:val="00C81577"/>
    <w:pPr>
      <w:ind w:left="720" w:right="720"/>
    </w:pPr>
  </w:style>
  <w:style w:type="paragraph" w:styleId="Listanumerada">
    <w:name w:val="List Number"/>
    <w:basedOn w:val="Lista"/>
    <w:rsid w:val="00C81577"/>
    <w:pPr>
      <w:ind w:left="720" w:right="720"/>
    </w:pPr>
  </w:style>
  <w:style w:type="paragraph" w:styleId="Textodemacro">
    <w:name w:val="macro"/>
    <w:basedOn w:val="Corpodetexto"/>
    <w:semiHidden/>
    <w:rsid w:val="00C8157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7937CD"/>
    <w:rPr>
      <w:position w:val="16"/>
      <w:sz w:val="24"/>
    </w:rPr>
  </w:style>
  <w:style w:type="paragraph" w:customStyle="1" w:styleId="SubtitleCover">
    <w:name w:val="Subtitle Cover"/>
    <w:basedOn w:val="TitleCover"/>
    <w:next w:val="Corpodetexto"/>
    <w:rsid w:val="00C81577"/>
    <w:pPr>
      <w:pBdr>
        <w:top w:val="single" w:sz="6" w:space="12" w:color="808080"/>
      </w:pBdr>
      <w:spacing w:after="0" w:line="440" w:lineRule="atLeast"/>
    </w:pPr>
    <w:rPr>
      <w:caps w:val="0"/>
      <w:smallCaps/>
      <w:spacing w:val="30"/>
      <w:sz w:val="44"/>
    </w:rPr>
  </w:style>
  <w:style w:type="paragraph" w:customStyle="1" w:styleId="TitleCover">
    <w:name w:val="Title Cover"/>
    <w:basedOn w:val="HeadingBase"/>
    <w:next w:val="SubtitleCover"/>
    <w:rsid w:val="00E341CC"/>
    <w:pPr>
      <w:spacing w:after="240" w:line="720" w:lineRule="atLeast"/>
      <w:ind w:left="-425" w:right="-425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C81577"/>
    <w:rPr>
      <w:vertAlign w:val="superscript"/>
    </w:rPr>
  </w:style>
  <w:style w:type="paragraph" w:customStyle="1" w:styleId="TOCBase">
    <w:name w:val="TOC Base"/>
    <w:basedOn w:val="Normal"/>
    <w:rsid w:val="00FF20F6"/>
    <w:pPr>
      <w:tabs>
        <w:tab w:val="right" w:leader="dot" w:pos="8222"/>
      </w:tabs>
      <w:spacing w:after="120" w:line="240" w:lineRule="auto"/>
    </w:pPr>
  </w:style>
  <w:style w:type="paragraph" w:styleId="ndicedeilustraes">
    <w:name w:val="table of figures"/>
    <w:basedOn w:val="TOCBase"/>
    <w:uiPriority w:val="99"/>
    <w:rsid w:val="00034AFF"/>
    <w:pPr>
      <w:spacing w:after="60"/>
    </w:pPr>
    <w:rPr>
      <w:sz w:val="22"/>
    </w:rPr>
  </w:style>
  <w:style w:type="paragraph" w:styleId="ndice1">
    <w:name w:val="toc 1"/>
    <w:basedOn w:val="TOCBase"/>
    <w:uiPriority w:val="39"/>
    <w:rsid w:val="00C81577"/>
  </w:style>
  <w:style w:type="paragraph" w:styleId="ndice2">
    <w:name w:val="toc 2"/>
    <w:basedOn w:val="TOCBase"/>
    <w:uiPriority w:val="39"/>
    <w:rsid w:val="00FD74EC"/>
    <w:pPr>
      <w:ind w:left="284"/>
    </w:pPr>
  </w:style>
  <w:style w:type="paragraph" w:styleId="ndice3">
    <w:name w:val="toc 3"/>
    <w:basedOn w:val="TOCBase"/>
    <w:uiPriority w:val="39"/>
    <w:rsid w:val="00BE69F5"/>
    <w:pPr>
      <w:ind w:left="454"/>
    </w:pPr>
    <w:rPr>
      <w:i/>
    </w:rPr>
  </w:style>
  <w:style w:type="paragraph" w:styleId="ndice4">
    <w:name w:val="toc 4"/>
    <w:basedOn w:val="TOCBase"/>
    <w:uiPriority w:val="39"/>
    <w:rsid w:val="00FD74EC"/>
    <w:pPr>
      <w:ind w:left="284"/>
    </w:pPr>
    <w:rPr>
      <w:i/>
    </w:rPr>
  </w:style>
  <w:style w:type="paragraph" w:styleId="ndice5">
    <w:name w:val="toc 5"/>
    <w:basedOn w:val="TOCBase"/>
    <w:uiPriority w:val="39"/>
    <w:rsid w:val="00C81577"/>
    <w:pPr>
      <w:ind w:left="227"/>
    </w:pPr>
    <w:rPr>
      <w:i/>
    </w:rPr>
  </w:style>
  <w:style w:type="paragraph" w:customStyle="1" w:styleId="SectionLabel">
    <w:name w:val="Section Label"/>
    <w:basedOn w:val="HeadingBase"/>
    <w:next w:val="Corpodetexto"/>
    <w:rsid w:val="00C81577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Rodap"/>
    <w:rsid w:val="00C81577"/>
  </w:style>
  <w:style w:type="paragraph" w:customStyle="1" w:styleId="FooterEven">
    <w:name w:val="Footer Even"/>
    <w:basedOn w:val="Rodap"/>
    <w:rsid w:val="00C81577"/>
  </w:style>
  <w:style w:type="paragraph" w:customStyle="1" w:styleId="FooterOdd">
    <w:name w:val="Footer Odd"/>
    <w:basedOn w:val="Rodap"/>
    <w:rsid w:val="00C81577"/>
  </w:style>
  <w:style w:type="paragraph" w:customStyle="1" w:styleId="HeaderFirst">
    <w:name w:val="Header First"/>
    <w:basedOn w:val="Cabealho"/>
    <w:rsid w:val="00C81577"/>
  </w:style>
  <w:style w:type="paragraph" w:customStyle="1" w:styleId="HeaderEven">
    <w:name w:val="Header Even"/>
    <w:basedOn w:val="Cabealho"/>
    <w:rsid w:val="00C81577"/>
    <w:rPr>
      <w:i/>
      <w:smallCaps w:val="0"/>
      <w:spacing w:val="10"/>
    </w:rPr>
  </w:style>
  <w:style w:type="paragraph" w:customStyle="1" w:styleId="HeaderOdd">
    <w:name w:val="Header Odd"/>
    <w:basedOn w:val="Cabealho"/>
    <w:rsid w:val="00C81577"/>
  </w:style>
  <w:style w:type="paragraph" w:customStyle="1" w:styleId="ChapterLabel">
    <w:name w:val="Chapter Label"/>
    <w:basedOn w:val="SectionLabel"/>
    <w:rsid w:val="00A02A29"/>
    <w:pPr>
      <w:spacing w:line="240" w:lineRule="auto"/>
      <w:outlineLvl w:val="0"/>
    </w:pPr>
  </w:style>
  <w:style w:type="paragraph" w:customStyle="1" w:styleId="ChapterSubtitle">
    <w:name w:val="Chapter Subtitle"/>
    <w:basedOn w:val="Subttulo"/>
    <w:rsid w:val="002849B8"/>
    <w:pPr>
      <w:tabs>
        <w:tab w:val="left" w:pos="993"/>
      </w:tabs>
      <w:jc w:val="both"/>
      <w:outlineLvl w:val="8"/>
    </w:pPr>
    <w:rPr>
      <w:sz w:val="24"/>
    </w:rPr>
  </w:style>
  <w:style w:type="paragraph" w:styleId="Subttulo">
    <w:name w:val="Subtitle"/>
    <w:basedOn w:val="Ttulo"/>
    <w:next w:val="Corpodetexto"/>
    <w:qFormat/>
    <w:rsid w:val="00C81577"/>
    <w:pPr>
      <w:spacing w:after="420"/>
    </w:pPr>
    <w:rPr>
      <w:caps w:val="0"/>
      <w:smallCaps/>
      <w:spacing w:val="20"/>
      <w:sz w:val="27"/>
    </w:rPr>
  </w:style>
  <w:style w:type="paragraph" w:styleId="Ttulo">
    <w:name w:val="Title"/>
    <w:basedOn w:val="HeadingBase"/>
    <w:next w:val="Subttulo"/>
    <w:qFormat/>
    <w:rsid w:val="00C81577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ChapterTitle">
    <w:name w:val="Chapter Title"/>
    <w:basedOn w:val="Ttulo"/>
    <w:rsid w:val="00C81577"/>
  </w:style>
  <w:style w:type="paragraph" w:styleId="Avanodecorpodetexto">
    <w:name w:val="Body Text Indent"/>
    <w:basedOn w:val="Corpodetexto"/>
    <w:rsid w:val="00C81577"/>
    <w:pPr>
      <w:ind w:left="360"/>
    </w:pPr>
  </w:style>
  <w:style w:type="paragraph" w:styleId="ndice6">
    <w:name w:val="toc 6"/>
    <w:basedOn w:val="Normal"/>
    <w:next w:val="Normal"/>
    <w:autoRedefine/>
    <w:uiPriority w:val="39"/>
    <w:rsid w:val="00C81577"/>
    <w:pPr>
      <w:ind w:left="1100"/>
    </w:pPr>
  </w:style>
  <w:style w:type="paragraph" w:styleId="Listanumerada2">
    <w:name w:val="List Number 2"/>
    <w:basedOn w:val="Listanumerada"/>
    <w:rsid w:val="00C81577"/>
    <w:pPr>
      <w:ind w:left="1080"/>
    </w:pPr>
  </w:style>
  <w:style w:type="paragraph" w:styleId="Listanumerada3">
    <w:name w:val="List Number 3"/>
    <w:basedOn w:val="Listanumerada"/>
    <w:rsid w:val="00C81577"/>
    <w:pPr>
      <w:ind w:left="1440"/>
    </w:pPr>
  </w:style>
  <w:style w:type="paragraph" w:styleId="Listacommarcas2">
    <w:name w:val="List Bullet 2"/>
    <w:basedOn w:val="Listacommarcas"/>
    <w:uiPriority w:val="36"/>
    <w:qFormat/>
    <w:rsid w:val="00C81577"/>
    <w:pPr>
      <w:ind w:left="1080"/>
    </w:pPr>
  </w:style>
  <w:style w:type="paragraph" w:styleId="Listanumerada4">
    <w:name w:val="List Number 4"/>
    <w:basedOn w:val="Listanumerada"/>
    <w:rsid w:val="00C81577"/>
    <w:pPr>
      <w:ind w:left="1800"/>
    </w:pPr>
  </w:style>
  <w:style w:type="paragraph" w:styleId="Listacommarcas3">
    <w:name w:val="List Bullet 3"/>
    <w:basedOn w:val="Listacommarcas"/>
    <w:rsid w:val="00C81577"/>
    <w:pPr>
      <w:ind w:left="1440"/>
    </w:pPr>
  </w:style>
  <w:style w:type="paragraph" w:styleId="Listacommarcas4">
    <w:name w:val="List Bullet 4"/>
    <w:basedOn w:val="Listacommarcas"/>
    <w:rsid w:val="00C81577"/>
    <w:pPr>
      <w:ind w:left="1800"/>
    </w:pPr>
  </w:style>
  <w:style w:type="paragraph" w:styleId="Lista5">
    <w:name w:val="List 5"/>
    <w:basedOn w:val="Lista"/>
    <w:rsid w:val="00C81577"/>
    <w:pPr>
      <w:ind w:left="1800"/>
    </w:pPr>
  </w:style>
  <w:style w:type="paragraph" w:styleId="Lista4">
    <w:name w:val="List 4"/>
    <w:basedOn w:val="Lista"/>
    <w:rsid w:val="00C81577"/>
    <w:pPr>
      <w:ind w:left="1440"/>
    </w:pPr>
  </w:style>
  <w:style w:type="paragraph" w:styleId="Lista3">
    <w:name w:val="List 3"/>
    <w:basedOn w:val="Lista"/>
    <w:rsid w:val="00C81577"/>
    <w:pPr>
      <w:ind w:left="1080"/>
    </w:pPr>
  </w:style>
  <w:style w:type="paragraph" w:styleId="Lista2">
    <w:name w:val="List 2"/>
    <w:basedOn w:val="Lista"/>
    <w:rsid w:val="00C81577"/>
    <w:pPr>
      <w:ind w:left="720"/>
    </w:pPr>
  </w:style>
  <w:style w:type="character" w:styleId="nfase">
    <w:name w:val="Emphasis"/>
    <w:qFormat/>
    <w:rsid w:val="00C81577"/>
    <w:rPr>
      <w:caps/>
      <w:sz w:val="18"/>
    </w:rPr>
  </w:style>
  <w:style w:type="character" w:styleId="Refdecomentrio">
    <w:name w:val="annotation reference"/>
    <w:uiPriority w:val="99"/>
    <w:semiHidden/>
    <w:rsid w:val="00C81577"/>
    <w:rPr>
      <w:sz w:val="16"/>
    </w:rPr>
  </w:style>
  <w:style w:type="paragraph" w:styleId="Textodecomentrio">
    <w:name w:val="annotation text"/>
    <w:basedOn w:val="FootnoteBase"/>
    <w:link w:val="TextodecomentrioCarter"/>
    <w:uiPriority w:val="99"/>
    <w:semiHidden/>
    <w:rsid w:val="00C81577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341CC"/>
    <w:rPr>
      <w:sz w:val="18"/>
      <w:lang w:eastAsia="en-US"/>
    </w:rPr>
  </w:style>
  <w:style w:type="paragraph" w:styleId="Listanumerada5">
    <w:name w:val="List Number 5"/>
    <w:basedOn w:val="Listanumerada"/>
    <w:rsid w:val="00C81577"/>
    <w:pPr>
      <w:ind w:left="2160"/>
    </w:pPr>
  </w:style>
  <w:style w:type="paragraph" w:styleId="Listadecont">
    <w:name w:val="List Continue"/>
    <w:basedOn w:val="Lista"/>
    <w:rsid w:val="00C81577"/>
    <w:pPr>
      <w:ind w:left="720" w:right="720" w:firstLine="0"/>
    </w:pPr>
  </w:style>
  <w:style w:type="paragraph" w:styleId="Listadecont2">
    <w:name w:val="List Continue 2"/>
    <w:basedOn w:val="Listadecont"/>
    <w:rsid w:val="00C81577"/>
    <w:pPr>
      <w:ind w:left="1080"/>
    </w:pPr>
  </w:style>
  <w:style w:type="paragraph" w:styleId="Listadecont3">
    <w:name w:val="List Continue 3"/>
    <w:basedOn w:val="Listadecont"/>
    <w:rsid w:val="00C81577"/>
    <w:pPr>
      <w:ind w:left="1440"/>
    </w:pPr>
  </w:style>
  <w:style w:type="paragraph" w:styleId="Listadecont4">
    <w:name w:val="List Continue 4"/>
    <w:basedOn w:val="Listadecont"/>
    <w:rsid w:val="00C81577"/>
    <w:pPr>
      <w:ind w:left="1800"/>
    </w:pPr>
  </w:style>
  <w:style w:type="paragraph" w:styleId="Listadecont5">
    <w:name w:val="List Continue 5"/>
    <w:basedOn w:val="Listadecont"/>
    <w:rsid w:val="00C81577"/>
    <w:pPr>
      <w:ind w:left="2160"/>
    </w:pPr>
  </w:style>
  <w:style w:type="paragraph" w:styleId="Avanonormal">
    <w:name w:val="Normal Indent"/>
    <w:basedOn w:val="Normal"/>
    <w:rsid w:val="00C81577"/>
    <w:pPr>
      <w:ind w:left="720"/>
    </w:pPr>
  </w:style>
  <w:style w:type="paragraph" w:customStyle="1" w:styleId="ReturnAddress">
    <w:name w:val="Return Address"/>
    <w:rsid w:val="00C81577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n-US" w:eastAsia="en-US"/>
    </w:rPr>
  </w:style>
  <w:style w:type="character" w:customStyle="1" w:styleId="Slogan">
    <w:name w:val="Slogan"/>
    <w:basedOn w:val="Tipodeletrapredefinidodopargrafo"/>
    <w:rsid w:val="00C81577"/>
    <w:rPr>
      <w:i/>
      <w:spacing w:val="70"/>
    </w:rPr>
  </w:style>
  <w:style w:type="paragraph" w:customStyle="1" w:styleId="CompanyName">
    <w:name w:val="Company Name"/>
    <w:basedOn w:val="Corpodetexto"/>
    <w:rsid w:val="00C81577"/>
    <w:pPr>
      <w:keepLines/>
      <w:framePr w:w="8640" w:h="1440" w:wrap="notBeside" w:vAnchor="page" w:hAnchor="margin" w:xAlign="center" w:y="889"/>
      <w:spacing w:after="4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tulo"/>
    <w:rsid w:val="00C81577"/>
  </w:style>
  <w:style w:type="paragraph" w:customStyle="1" w:styleId="PartLabel">
    <w:name w:val="Part Label"/>
    <w:basedOn w:val="SectionLabel"/>
    <w:rsid w:val="00084130"/>
    <w:pPr>
      <w:spacing w:line="240" w:lineRule="auto"/>
    </w:pPr>
  </w:style>
  <w:style w:type="paragraph" w:styleId="ndicedeautoridades">
    <w:name w:val="table of authorities"/>
    <w:basedOn w:val="Normal"/>
    <w:semiHidden/>
    <w:rsid w:val="00C81577"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rsid w:val="00C81577"/>
    <w:pPr>
      <w:keepNext/>
      <w:spacing w:line="720" w:lineRule="atLeast"/>
    </w:pPr>
    <w:rPr>
      <w:caps/>
      <w:spacing w:val="-10"/>
      <w:kern w:val="28"/>
    </w:rPr>
  </w:style>
  <w:style w:type="paragraph" w:styleId="Listacommarcas5">
    <w:name w:val="List Bullet 5"/>
    <w:basedOn w:val="Listacommarcas"/>
    <w:rsid w:val="00C81577"/>
    <w:pPr>
      <w:ind w:left="2160"/>
    </w:pPr>
  </w:style>
  <w:style w:type="paragraph" w:styleId="ndice7">
    <w:name w:val="toc 7"/>
    <w:basedOn w:val="Normal"/>
    <w:next w:val="Normal"/>
    <w:autoRedefine/>
    <w:uiPriority w:val="39"/>
    <w:rsid w:val="00C81577"/>
    <w:pPr>
      <w:ind w:left="1320"/>
    </w:pPr>
  </w:style>
  <w:style w:type="paragraph" w:styleId="ndice8">
    <w:name w:val="toc 8"/>
    <w:basedOn w:val="Normal"/>
    <w:next w:val="Normal"/>
    <w:autoRedefine/>
    <w:uiPriority w:val="39"/>
    <w:rsid w:val="00C81577"/>
    <w:pPr>
      <w:ind w:left="1540"/>
    </w:pPr>
  </w:style>
  <w:style w:type="paragraph" w:styleId="ndice9">
    <w:name w:val="toc 9"/>
    <w:basedOn w:val="Normal"/>
    <w:next w:val="Normal"/>
    <w:autoRedefine/>
    <w:uiPriority w:val="39"/>
    <w:rsid w:val="00C81577"/>
    <w:pPr>
      <w:ind w:left="1760"/>
    </w:pPr>
  </w:style>
  <w:style w:type="paragraph" w:styleId="Corpodetexto2">
    <w:name w:val="Body Text 2"/>
    <w:basedOn w:val="Normal"/>
    <w:link w:val="Corpodetexto2Carter"/>
    <w:rsid w:val="009F740C"/>
    <w:pPr>
      <w:ind w:left="850" w:hanging="425"/>
      <w:jc w:val="both"/>
    </w:pPr>
  </w:style>
  <w:style w:type="paragraph" w:styleId="Avanodecorpodetexto2">
    <w:name w:val="Body Text Indent 2"/>
    <w:basedOn w:val="Normal"/>
    <w:rsid w:val="00C81577"/>
    <w:pPr>
      <w:ind w:left="5529"/>
      <w:jc w:val="center"/>
    </w:pPr>
    <w:rPr>
      <w:sz w:val="16"/>
    </w:rPr>
  </w:style>
  <w:style w:type="character" w:styleId="Hiperligao">
    <w:name w:val="Hyperlink"/>
    <w:basedOn w:val="Tipodeletrapredefinidodopargrafo"/>
    <w:uiPriority w:val="99"/>
    <w:rsid w:val="00463390"/>
    <w:rPr>
      <w:color w:val="auto"/>
      <w:u w:val="non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841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84130"/>
    <w:rPr>
      <w:rFonts w:ascii="Tahoma" w:hAnsi="Tahoma" w:cs="Tahoma"/>
      <w:sz w:val="16"/>
      <w:szCs w:val="16"/>
      <w:lang w:eastAsia="en-US"/>
    </w:rPr>
  </w:style>
  <w:style w:type="character" w:customStyle="1" w:styleId="Minuscula">
    <w:name w:val="Minuscula"/>
    <w:basedOn w:val="Tipodeletrapredefinidodopargrafo"/>
    <w:rsid w:val="0028488C"/>
    <w:rPr>
      <w:smallCaps/>
    </w:rPr>
  </w:style>
  <w:style w:type="table" w:customStyle="1" w:styleId="ColorfulList2">
    <w:name w:val="Colorful List2"/>
    <w:basedOn w:val="Tabelanormal"/>
    <w:uiPriority w:val="40"/>
    <w:rsid w:val="004A2C23"/>
    <w:rPr>
      <w:rFonts w:asciiTheme="minorHAnsi" w:eastAsiaTheme="minorHAnsi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aptionTables">
    <w:name w:val="Caption Tables"/>
    <w:basedOn w:val="Legenda"/>
    <w:rsid w:val="00DE038D"/>
    <w:pPr>
      <w:spacing w:after="0"/>
    </w:pPr>
    <w:rPr>
      <w:i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34AFF"/>
    <w:rPr>
      <w:caps/>
      <w:spacing w:val="80"/>
      <w:kern w:val="16"/>
      <w:sz w:val="48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F40F6"/>
    <w:pPr>
      <w:spacing w:line="240" w:lineRule="auto"/>
    </w:pPr>
    <w:rPr>
      <w:sz w:val="22"/>
    </w:rPr>
  </w:style>
  <w:style w:type="paragraph" w:styleId="PargrafodaLista">
    <w:name w:val="List Paragraph"/>
    <w:basedOn w:val="Normal"/>
    <w:uiPriority w:val="34"/>
    <w:qFormat/>
    <w:rsid w:val="002E361C"/>
    <w:pPr>
      <w:ind w:left="720"/>
      <w:contextualSpacing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53854"/>
    <w:pPr>
      <w:keepLines w:val="0"/>
      <w:spacing w:after="0" w:line="240" w:lineRule="auto"/>
      <w:jc w:val="left"/>
    </w:pPr>
    <w:rPr>
      <w:b/>
      <w:bCs/>
      <w:sz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53854"/>
    <w:rPr>
      <w:b/>
      <w:bCs/>
      <w:sz w:val="18"/>
      <w:lang w:eastAsia="en-US"/>
    </w:rPr>
  </w:style>
  <w:style w:type="paragraph" w:styleId="Reviso">
    <w:name w:val="Revision"/>
    <w:hidden/>
    <w:uiPriority w:val="99"/>
    <w:semiHidden/>
    <w:rsid w:val="00F979EB"/>
    <w:rPr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979EB"/>
    <w:pPr>
      <w:spacing w:before="100" w:beforeAutospacing="1" w:after="100" w:afterAutospacing="1" w:line="240" w:lineRule="auto"/>
    </w:pPr>
    <w:rPr>
      <w:szCs w:val="24"/>
      <w:lang w:eastAsia="pt-PT"/>
    </w:rPr>
  </w:style>
  <w:style w:type="character" w:customStyle="1" w:styleId="longtext1">
    <w:name w:val="long_text1"/>
    <w:basedOn w:val="Tipodeletrapredefinidodopargrafo"/>
    <w:rsid w:val="00504B7B"/>
    <w:rPr>
      <w:sz w:val="18"/>
      <w:szCs w:val="18"/>
    </w:rPr>
  </w:style>
  <w:style w:type="paragraph" w:customStyle="1" w:styleId="style1">
    <w:name w:val="style1"/>
    <w:basedOn w:val="Normal"/>
    <w:rsid w:val="00D007FD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D007FD"/>
    <w:rPr>
      <w:b/>
      <w:bCs/>
    </w:rPr>
  </w:style>
  <w:style w:type="table" w:styleId="TabelacomGrelha">
    <w:name w:val="Table Grid"/>
    <w:basedOn w:val="Tabelanormal"/>
    <w:uiPriority w:val="59"/>
    <w:rsid w:val="00065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31">
    <w:name w:val="estilo31"/>
    <w:basedOn w:val="Tipodeletrapredefinidodopargrafo"/>
    <w:rsid w:val="00833746"/>
    <w:rPr>
      <w:rFonts w:ascii="Arial" w:hAnsi="Arial" w:cs="Arial" w:hint="default"/>
      <w:sz w:val="15"/>
      <w:szCs w:val="15"/>
    </w:rPr>
  </w:style>
  <w:style w:type="character" w:customStyle="1" w:styleId="shorttext1">
    <w:name w:val="short_text1"/>
    <w:basedOn w:val="Tipodeletrapredefinidodopargrafo"/>
    <w:rsid w:val="008709F4"/>
    <w:rPr>
      <w:sz w:val="26"/>
      <w:szCs w:val="26"/>
    </w:rPr>
  </w:style>
  <w:style w:type="character" w:customStyle="1" w:styleId="mediumtext1">
    <w:name w:val="medium_text1"/>
    <w:basedOn w:val="Tipodeletrapredefinidodopargrafo"/>
    <w:rsid w:val="000479A2"/>
    <w:rPr>
      <w:sz w:val="22"/>
      <w:szCs w:val="22"/>
    </w:rPr>
  </w:style>
  <w:style w:type="table" w:customStyle="1" w:styleId="Estilotese">
    <w:name w:val="Estilo tese"/>
    <w:basedOn w:val="Tabelanormal"/>
    <w:uiPriority w:val="99"/>
    <w:qFormat/>
    <w:rsid w:val="00323B52"/>
    <w:tblPr/>
  </w:style>
  <w:style w:type="table" w:customStyle="1" w:styleId="MediumShading11">
    <w:name w:val="Medium Shading 11"/>
    <w:basedOn w:val="Tabelanormal"/>
    <w:uiPriority w:val="63"/>
    <w:rsid w:val="00323B5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RodapCarter">
    <w:name w:val="Rodapé Caráter"/>
    <w:basedOn w:val="Tipodeletrapredefinidodopargrafo"/>
    <w:link w:val="Rodap"/>
    <w:rsid w:val="00CE1EAB"/>
    <w:rPr>
      <w:smallCaps/>
      <w:spacing w:val="15"/>
      <w:sz w:val="24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F0031"/>
    <w:rPr>
      <w:b/>
      <w:spacing w:val="10"/>
      <w:kern w:val="20"/>
      <w:sz w:val="24"/>
      <w:lang w:eastAsia="en-US"/>
    </w:rPr>
  </w:style>
  <w:style w:type="character" w:customStyle="1" w:styleId="Corpodetexto2Carter">
    <w:name w:val="Corpo de texto 2 Caráter"/>
    <w:basedOn w:val="Tipodeletrapredefinidodopargrafo"/>
    <w:link w:val="Corpodetexto2"/>
    <w:rsid w:val="002D79B3"/>
    <w:rPr>
      <w:sz w:val="24"/>
      <w:lang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EC4E32"/>
    <w:pPr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  <w:lang w:eastAsia="pt-PT"/>
    </w:rPr>
  </w:style>
  <w:style w:type="paragraph" w:customStyle="1" w:styleId="Author">
    <w:name w:val="Author"/>
    <w:rsid w:val="00563371"/>
    <w:pPr>
      <w:spacing w:line="360" w:lineRule="auto"/>
      <w:jc w:val="center"/>
    </w:pPr>
    <w:rPr>
      <w:noProof/>
      <w:sz w:val="22"/>
      <w:lang w:eastAsia="en-US"/>
    </w:rPr>
  </w:style>
  <w:style w:type="paragraph" w:customStyle="1" w:styleId="Affiliation">
    <w:name w:val="Affiliation"/>
    <w:next w:val="Normal"/>
    <w:rsid w:val="00C4283B"/>
    <w:pPr>
      <w:spacing w:after="520" w:line="220" w:lineRule="exact"/>
    </w:pPr>
    <w:rPr>
      <w:i/>
      <w:noProof/>
      <w:sz w:val="18"/>
      <w:lang w:val="en-GB" w:eastAsia="en-US"/>
    </w:rPr>
  </w:style>
  <w:style w:type="paragraph" w:customStyle="1" w:styleId="TabelaCelulas">
    <w:name w:val="Tabela Celulas"/>
    <w:basedOn w:val="Normal"/>
    <w:qFormat/>
    <w:rsid w:val="00563371"/>
    <w:pPr>
      <w:spacing w:line="240" w:lineRule="auto"/>
    </w:pPr>
    <w:rPr>
      <w:rFonts w:asciiTheme="minorHAnsi" w:eastAsiaTheme="minorHAnsi" w:hAnsiTheme="minorHAnsi" w:cstheme="minorBidi"/>
      <w:color w:val="000000" w:themeColor="text1"/>
      <w:sz w:val="18"/>
      <w:szCs w:val="22"/>
      <w:lang w:val="en-US"/>
    </w:rPr>
  </w:style>
  <w:style w:type="paragraph" w:customStyle="1" w:styleId="TabelaTitulos1">
    <w:name w:val="Tabela Titulos 1"/>
    <w:basedOn w:val="Normal"/>
    <w:rsid w:val="0035555B"/>
    <w:pPr>
      <w:spacing w:line="240" w:lineRule="auto"/>
      <w:jc w:val="center"/>
    </w:pPr>
    <w:rPr>
      <w:rFonts w:asciiTheme="minorHAnsi" w:eastAsiaTheme="minorHAnsi" w:hAnsiTheme="minorHAnsi" w:cstheme="minorBidi"/>
      <w:bCs/>
      <w:color w:val="FFFFFF" w:themeColor="background1"/>
      <w:sz w:val="18"/>
      <w:szCs w:val="22"/>
      <w:lang w:val="en-US"/>
    </w:rPr>
  </w:style>
  <w:style w:type="paragraph" w:customStyle="1" w:styleId="StyleTabelaTitulos">
    <w:name w:val="Style Tabela Titulos +"/>
    <w:basedOn w:val="TabelaTitulos1"/>
    <w:rsid w:val="00563371"/>
    <w:rPr>
      <w:bCs w:val="0"/>
    </w:rPr>
  </w:style>
  <w:style w:type="paragraph" w:customStyle="1" w:styleId="TabelaTitulo2">
    <w:name w:val="Tabela Titulo 2"/>
    <w:basedOn w:val="TabelaTitulos1"/>
    <w:qFormat/>
    <w:rsid w:val="0035555B"/>
    <w:rPr>
      <w:b/>
      <w:bCs w:val="0"/>
      <w:color w:val="auto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A0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38">
          <w:marLeft w:val="111"/>
          <w:marRight w:val="111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0599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86648284">
                      <w:marLeft w:val="69"/>
                      <w:marRight w:val="0"/>
                      <w:marTop w:val="208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9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3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7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11676@sal.ipg.pt" TargetMode="External"/><Relationship Id="rId13" Type="http://schemas.openxmlformats.org/officeDocument/2006/relationships/hyperlink" Target="Sip:fabiosantos@ipg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pi.ning.com/files/5EblUC7Bp6jPscoQbIqHzk01g3Fo9meqL3Lp6RBC8B0wGiKMbAnyr58SHktNy-VywF-y-egFvVYD7MiyQoKsn02XZSvKpAgi/TecVoip_fig2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rojectos%20Ri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08CD</b:Tag>
    <b:SourceType>InternetSite</b:SourceType>
    <b:Guid>{E451414E-6A59-428C-87EB-9487D9F94BED}</b:Guid>
    <b:Year>2008</b:Year>
    <b:Month>Dezembro</b:Month>
    <b:URL>http://www.casadomo.com/noticiasDetalle.aspx?c=14&amp;m=21&amp;idm=21&amp;pat=20&amp;n2=20</b:URL>
    <b:Author>
      <b:Author>
        <b:Corporate>Casa Domo</b:Corporate>
      </b:Author>
    </b:Author>
    <b:InternetSiteTitle>El portal del hogar digital</b:InternetSiteTitle>
    <b:RefOrder>3</b:RefOrder>
  </b:Source>
  <b:Source>
    <b:Tag>Kas05</b:Tag>
    <b:SourceType>ArticleInAPeriodical</b:SourceType>
    <b:Guid>{2CB56FD8-389B-49DE-87CC-626A65C84EA4}</b:Guid>
    <b:Author>
      <b:Author>
        <b:NameList>
          <b:Person>
            <b:Last>Kastner</b:Last>
            <b:First>W.</b:First>
            <b:Middle>Neugschwandtner, G. Soucek, S. Newmann, H.M.</b:Middle>
          </b:Person>
        </b:NameList>
      </b:Author>
    </b:Author>
    <b:Title>Communication Systems for Building Automation and Control</b:Title>
    <b:PeriodicalTitle>Proceedings of the IEEE</b:PeriodicalTitle>
    <b:Year>2005</b:Year>
    <b:Month>Junho</b:Month>
    <b:Pages>1178-1203</b:Pages>
    <b:Volume>93</b:Volume>
    <b:Issue>6</b:Issue>
    <b:RefOrder>1</b:RefOrder>
  </b:Source>
  <b:Source>
    <b:Tag>Eur07</b:Tag>
    <b:SourceType>Report</b:SourceType>
    <b:Guid>{819024D4-C044-4932-8C2F-31828216D9AD}</b:Guid>
    <b:Author>
      <b:Author>
        <b:Corporate>European Committee for Standardization</b:Corporate>
      </b:Author>
    </b:Author>
    <b:Year>2007</b:Year>
    <b:Title>EN 15232 - Energy performance of buildigs - Impact of Building Automation, Controls and Buildings Management</b:Title>
    <b:Institution>European Committee for Standardization</b:Institution>
    <b:City>brussels</b:City>
    <b:ThesisType>European Standard</b:ThesisType>
    <b:RefOrder>4</b:RefOrder>
  </b:Source>
  <b:Source>
    <b:Tag>Mer09</b:Tag>
    <b:SourceType>Book</b:SourceType>
    <b:Guid>{BDEED85E-DDD0-4122-BDFE-0A4A69FE2F53}</b:Guid>
    <b:Author>
      <b:Author>
        <b:NameList>
          <b:Person>
            <b:Last>Merz</b:Last>
            <b:First>Hermann</b:First>
          </b:Person>
          <b:Person>
            <b:Last>Hansemann</b:Last>
            <b:First>Thomas</b:First>
          </b:Person>
          <b:Person>
            <b:Last>Hubner</b:Last>
            <b:First>Cristof</b:First>
          </b:Person>
        </b:NameList>
      </b:Author>
    </b:Author>
    <b:Title>Building Automation, comunication System with EIB/KNX, LON and BACnet</b:Title>
    <b:Year>2009</b:Year>
    <b:City>Berlin</b:City>
    <b:Publisher>Springer</b:Publisher>
    <b:RefOrder>2</b:RefOrder>
  </b:Source>
  <b:Source>
    <b:Tag>Tri08</b:Tag>
    <b:SourceType>DocumentFromInternetSite</b:SourceType>
    <b:Guid>{17574A3C-1119-4602-9ACE-203FC432CD35}</b:Guid>
    <b:Author>
      <b:Author>
        <b:Corporate>Tridonic</b:Corporate>
      </b:Author>
    </b:Author>
    <b:Title>DSI technology cultivates simplicity</b:Title>
    <b:Year>2008</b:Year>
    <b:Medium>Página web</b:Medium>
    <b:InternetSiteTitle>Tridonic.ATCO web site</b:InternetSiteTitle>
    <b:URL>http://www.tridonicatco.com.ua/index.php?id=239</b:URL>
    <b:YearAccessed>2009</b:YearAccessed>
    <b:MonthAccessed>Dezembro</b:MonthAccessed>
    <b:DayAccessed>22</b:DayAccessed>
    <b:RefOrder>5</b:RefOrder>
  </b:Source>
</b:Sources>
</file>

<file path=customXml/itemProps1.xml><?xml version="1.0" encoding="utf-8"?>
<ds:datastoreItem xmlns:ds="http://schemas.openxmlformats.org/officeDocument/2006/customXml" ds:itemID="{E54181DA-FF83-4DD4-B468-F6047583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Projectos Rita.dot</Template>
  <TotalTime>4294833955</TotalTime>
  <Pages>1</Pages>
  <Words>1945</Words>
  <Characters>10503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Tema</vt:lpstr>
      <vt:lpstr>Tema</vt:lpstr>
    </vt:vector>
  </TitlesOfParts>
  <Company/>
  <LinksUpToDate>false</LinksUpToDate>
  <CharactersWithSpaces>12424</CharactersWithSpaces>
  <SharedDoc>false</SharedDoc>
  <HLinks>
    <vt:vector size="204" baseType="variant">
      <vt:variant>
        <vt:i4>1835063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_Toc49227666</vt:lpwstr>
      </vt:variant>
      <vt:variant>
        <vt:i4>2031671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_Toc49227665</vt:lpwstr>
      </vt:variant>
      <vt:variant>
        <vt:i4>1769534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_Toc48967745</vt:lpwstr>
      </vt:variant>
      <vt:variant>
        <vt:i4>1703998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_Toc48967744</vt:lpwstr>
      </vt:variant>
      <vt:variant>
        <vt:i4>1900606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_Toc48967743</vt:lpwstr>
      </vt:variant>
      <vt:variant>
        <vt:i4>1835070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_Toc48967742</vt:lpwstr>
      </vt:variant>
      <vt:variant>
        <vt:i4>2031678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_Toc48967741</vt:lpwstr>
      </vt:variant>
      <vt:variant>
        <vt:i4>1966142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_Toc48967740</vt:lpwstr>
      </vt:variant>
      <vt:variant>
        <vt:i4>1507385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_Toc48967739</vt:lpwstr>
      </vt:variant>
      <vt:variant>
        <vt:i4>1441849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_Toc48967738</vt:lpwstr>
      </vt:variant>
      <vt:variant>
        <vt:i4>1638457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_Toc48967737</vt:lpwstr>
      </vt:variant>
      <vt:variant>
        <vt:i4>1572921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_Toc48967736</vt:lpwstr>
      </vt:variant>
      <vt:variant>
        <vt:i4>1769529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_Toc48967735</vt:lpwstr>
      </vt:variant>
      <vt:variant>
        <vt:i4>1703993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_Toc48967734</vt:lpwstr>
      </vt:variant>
      <vt:variant>
        <vt:i4>1900601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_Toc48967733</vt:lpwstr>
      </vt:variant>
      <vt:variant>
        <vt:i4>1835065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_Toc48967732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_Toc48967731</vt:lpwstr>
      </vt:variant>
      <vt:variant>
        <vt:i4>1966137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_Toc48967730</vt:lpwstr>
      </vt:variant>
      <vt:variant>
        <vt:i4>1507384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_Toc48967729</vt:lpwstr>
      </vt:variant>
      <vt:variant>
        <vt:i4>1441848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_Toc48967728</vt:lpwstr>
      </vt:variant>
      <vt:variant>
        <vt:i4>1638456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_Toc48967727</vt:lpwstr>
      </vt:variant>
      <vt:variant>
        <vt:i4>1572920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_Toc48967726</vt:lpwstr>
      </vt:variant>
      <vt:variant>
        <vt:i4>1769528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_Toc48967725</vt:lpwstr>
      </vt:variant>
      <vt:variant>
        <vt:i4>1703992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_Toc48967724</vt:lpwstr>
      </vt:variant>
      <vt:variant>
        <vt:i4>1900600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_Toc48967723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_Toc48967722</vt:lpwstr>
      </vt:variant>
      <vt:variant>
        <vt:i4>2031672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_Toc48967721</vt:lpwstr>
      </vt:variant>
      <vt:variant>
        <vt:i4>1966136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_Toc48967720</vt:lpwstr>
      </vt:variant>
      <vt:variant>
        <vt:i4>1507387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_Toc48967719</vt:lpwstr>
      </vt:variant>
      <vt:variant>
        <vt:i4>1441851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_Toc48967718</vt:lpwstr>
      </vt:variant>
      <vt:variant>
        <vt:i4>1638459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_Toc48967717</vt:lpwstr>
      </vt:variant>
      <vt:variant>
        <vt:i4>1572923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_Toc48967716</vt:lpwstr>
      </vt:variant>
      <vt:variant>
        <vt:i4>1769531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_Toc48967715</vt:lpwstr>
      </vt:variant>
      <vt:variant>
        <vt:i4>1703995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_Toc48967714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</dc:title>
  <dc:creator>Fernando Melo Rodrigues</dc:creator>
  <dc:description>Último, Primeiro nome 1 | Primeiro nome aluno 2</dc:description>
  <cp:lastModifiedBy>Fábio Santos</cp:lastModifiedBy>
  <cp:revision>13</cp:revision>
  <cp:lastPrinted>2018-11-18T19:08:00Z</cp:lastPrinted>
  <dcterms:created xsi:type="dcterms:W3CDTF">2018-10-26T13:49:00Z</dcterms:created>
  <dcterms:modified xsi:type="dcterms:W3CDTF">2018-11-18T19:08:00Z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